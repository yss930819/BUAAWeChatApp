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61" w:rsidRDefault="00D656F8" w:rsidP="00A71DD1">
      <w:pPr>
        <w:pStyle w:val="aff7"/>
        <w:spacing w:before="163" w:after="163"/>
      </w:pPr>
      <w:r w:rsidRPr="00D656F8">
        <w:rPr>
          <w:rFonts w:hint="eastAsia"/>
        </w:rPr>
        <w:t>BUAAWeChatApp</w:t>
      </w:r>
      <w:r w:rsidRPr="00D656F8">
        <w:rPr>
          <w:rFonts w:hint="eastAsia"/>
        </w:rPr>
        <w:t>前端开发记录</w:t>
      </w:r>
    </w:p>
    <w:p w:rsidR="00DE7926" w:rsidRDefault="00A71DD1" w:rsidP="00A71DD1">
      <w:pPr>
        <w:pBdr>
          <w:bottom w:val="single" w:sz="6" w:space="1" w:color="auto"/>
        </w:pBdr>
        <w:spacing w:before="163" w:after="163"/>
        <w:ind w:firstLineChars="0" w:firstLine="0"/>
      </w:pPr>
      <w:r>
        <w:rPr>
          <w:rFonts w:hint="eastAsia"/>
        </w:rPr>
        <w:t>Note</w:t>
      </w:r>
      <w:r>
        <w:rPr>
          <w:rFonts w:hint="eastAsia"/>
        </w:rPr>
        <w:t>：</w:t>
      </w:r>
      <w:r w:rsidR="004A5301">
        <w:t xml:space="preserve"> </w:t>
      </w:r>
    </w:p>
    <w:p w:rsidR="00DE7926" w:rsidRPr="00A71DD1" w:rsidRDefault="00D656F8" w:rsidP="008F0DA8">
      <w:pPr>
        <w:pStyle w:val="1"/>
        <w:numPr>
          <w:ilvl w:val="0"/>
          <w:numId w:val="0"/>
        </w:numPr>
        <w:spacing w:before="326" w:after="163"/>
      </w:pPr>
      <w:r>
        <w:t>2015</w:t>
      </w:r>
      <w:r>
        <w:t>年</w:t>
      </w:r>
      <w:r>
        <w:t>10</w:t>
      </w:r>
      <w:r>
        <w:t>月</w:t>
      </w:r>
      <w:r>
        <w:t>19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周一</w:t>
      </w:r>
    </w:p>
    <w:p w:rsidR="00A71DD1" w:rsidRDefault="00D656F8" w:rsidP="00A71DD1">
      <w:pPr>
        <w:spacing w:before="163" w:after="163"/>
        <w:ind w:firstLine="480"/>
      </w:pPr>
      <w:r>
        <w:t>整个前端建立在</w:t>
      </w:r>
      <w:r>
        <w:rPr>
          <w:rFonts w:hint="eastAsia"/>
        </w:rPr>
        <w:t>Jquery mobile</w:t>
      </w:r>
      <w:r>
        <w:rPr>
          <w:rFonts w:hint="eastAsia"/>
        </w:rPr>
        <w:t>的基础</w:t>
      </w:r>
      <w:r w:rsidR="00387038">
        <w:rPr>
          <w:rFonts w:hint="eastAsia"/>
        </w:rPr>
        <w:t>上，其主要是有完备的</w:t>
      </w:r>
      <w:r w:rsidR="00387038">
        <w:rPr>
          <w:rFonts w:hint="eastAsia"/>
        </w:rPr>
        <w:t>css</w:t>
      </w:r>
      <w:r w:rsidR="00387038">
        <w:rPr>
          <w:rFonts w:hint="eastAsia"/>
        </w:rPr>
        <w:t>文件，然后再其基础上使用——</w:t>
      </w:r>
      <w:r w:rsidR="00B402CE">
        <w:rPr>
          <w:rFonts w:hint="eastAsia"/>
        </w:rPr>
        <w:t>直接插入就好，尽量不修改相应的</w:t>
      </w:r>
      <w:r w:rsidR="00B402CE">
        <w:rPr>
          <w:rFonts w:hint="eastAsia"/>
        </w:rPr>
        <w:t>css</w:t>
      </w:r>
      <w:r w:rsidR="00B402CE">
        <w:rPr>
          <w:rFonts w:hint="eastAsia"/>
        </w:rPr>
        <w:t>文件</w:t>
      </w:r>
      <w:r w:rsidR="00387038">
        <w:rPr>
          <w:rFonts w:hint="eastAsia"/>
        </w:rPr>
        <w:t>。</w:t>
      </w:r>
    </w:p>
    <w:p w:rsidR="00387038" w:rsidRDefault="00387038" w:rsidP="00A71DD1">
      <w:pPr>
        <w:spacing w:before="163" w:after="163"/>
        <w:ind w:firstLine="480"/>
      </w:pPr>
      <w:r>
        <w:t>在</w:t>
      </w:r>
      <w:r>
        <w:rPr>
          <w:rFonts w:hint="eastAsia"/>
        </w:rPr>
        <w:t>dw cc</w:t>
      </w:r>
      <w:r>
        <w:rPr>
          <w:rFonts w:hint="eastAsia"/>
        </w:rPr>
        <w:t>里打开相应的</w:t>
      </w:r>
      <w:r>
        <w:rPr>
          <w:rFonts w:hint="eastAsia"/>
        </w:rPr>
        <w:t>php</w:t>
      </w:r>
      <w:r>
        <w:rPr>
          <w:rFonts w:hint="eastAsia"/>
        </w:rPr>
        <w:t>文件并不能正常的预览，在浏览器里才能正常预览</w:t>
      </w:r>
      <w:r w:rsidR="001871F6">
        <w:rPr>
          <w:rFonts w:hint="eastAsia"/>
        </w:rPr>
        <w:t>——需要在</w:t>
      </w:r>
      <w:r w:rsidR="001871F6">
        <w:rPr>
          <w:rFonts w:hint="eastAsia"/>
        </w:rPr>
        <w:t>dw</w:t>
      </w:r>
      <w:r w:rsidR="001871F6">
        <w:rPr>
          <w:rFonts w:hint="eastAsia"/>
        </w:rPr>
        <w:t>里设置本地服务器源</w:t>
      </w:r>
      <w:r w:rsidR="006F5D7C">
        <w:rPr>
          <w:rFonts w:hint="eastAsia"/>
        </w:rPr>
        <w:t>。</w:t>
      </w:r>
    </w:p>
    <w:p w:rsidR="004157A8" w:rsidRPr="00277C90" w:rsidRDefault="004157A8" w:rsidP="00A71DD1">
      <w:pPr>
        <w:spacing w:before="163" w:after="163"/>
        <w:ind w:firstLine="480"/>
      </w:pPr>
      <w:r>
        <w:t>当我想更改一个</w:t>
      </w:r>
      <w:r>
        <w:t>div</w:t>
      </w:r>
      <w:r>
        <w:t>的样式时应该怎么去操作</w:t>
      </w:r>
      <w:r>
        <w:rPr>
          <w:rFonts w:hint="eastAsia"/>
        </w:rPr>
        <w:t>css</w:t>
      </w:r>
      <w:r>
        <w:rPr>
          <w:rFonts w:hint="eastAsia"/>
        </w:rPr>
        <w:t>？</w:t>
      </w:r>
      <w:r w:rsidR="00277C90">
        <w:rPr>
          <w:rFonts w:hint="eastAsia"/>
        </w:rPr>
        <w:t>——在右侧</w:t>
      </w:r>
      <w:r w:rsidR="00277C90">
        <w:rPr>
          <w:rFonts w:hint="eastAsia"/>
        </w:rPr>
        <w:t>CSS</w:t>
      </w:r>
      <w:r w:rsidR="00277C90">
        <w:rPr>
          <w:rFonts w:hint="eastAsia"/>
        </w:rPr>
        <w:t>设计器一栏中的</w:t>
      </w:r>
      <w:r w:rsidR="00277C90">
        <w:rPr>
          <w:rFonts w:hint="eastAsia"/>
        </w:rPr>
        <w:t>main.css</w:t>
      </w:r>
      <w:r w:rsidR="00277C90">
        <w:rPr>
          <w:rFonts w:hint="eastAsia"/>
        </w:rPr>
        <w:t>中添加自己的样式进去，而</w:t>
      </w:r>
      <w:r w:rsidR="00277C90">
        <w:rPr>
          <w:rFonts w:hint="eastAsia"/>
        </w:rPr>
        <w:t>jquery</w:t>
      </w:r>
      <w:r w:rsidR="00277C90">
        <w:rPr>
          <w:rFonts w:hint="eastAsia"/>
        </w:rPr>
        <w:t>的样式最好</w:t>
      </w:r>
      <w:r w:rsidR="000562EC">
        <w:rPr>
          <w:rFonts w:hint="eastAsia"/>
        </w:rPr>
        <w:t>不动。</w:t>
      </w:r>
    </w:p>
    <w:p w:rsidR="00301234" w:rsidRDefault="00301234" w:rsidP="00A71DD1">
      <w:pPr>
        <w:spacing w:before="163" w:after="163"/>
        <w:ind w:firstLine="480"/>
      </w:pPr>
      <w:r>
        <w:t>在浏览器中的</w:t>
      </w:r>
      <w:r>
        <w:rPr>
          <w:rFonts w:hint="eastAsia"/>
        </w:rPr>
        <w:t>styles</w:t>
      </w:r>
      <w:r>
        <w:rPr>
          <w:rFonts w:hint="eastAsia"/>
        </w:rPr>
        <w:t>中灰色是</w:t>
      </w:r>
      <w:r w:rsidR="00F34C78">
        <w:rPr>
          <w:rFonts w:hint="eastAsia"/>
        </w:rPr>
        <w:t>指浏览器不识别</w:t>
      </w:r>
      <w:r>
        <w:rPr>
          <w:rFonts w:hint="eastAsia"/>
        </w:rPr>
        <w:t>，横杠是指</w:t>
      </w:r>
      <w:r w:rsidR="00E55C28">
        <w:rPr>
          <w:rFonts w:hint="eastAsia"/>
        </w:rPr>
        <w:t>被覆盖。</w:t>
      </w:r>
    </w:p>
    <w:p w:rsidR="00BB3DF7" w:rsidRPr="00A71DD1" w:rsidRDefault="00BB3DF7" w:rsidP="00A71DD1">
      <w:pPr>
        <w:spacing w:before="163" w:after="163"/>
        <w:ind w:firstLine="480"/>
      </w:pPr>
      <w:r>
        <w:t>所以一个整体的流程就是</w:t>
      </w:r>
      <w:r>
        <w:rPr>
          <w:rFonts w:hint="eastAsia"/>
        </w:rPr>
        <w:t>：</w:t>
      </w:r>
      <w:r>
        <w:t>在浏览器中调试</w:t>
      </w:r>
      <w:r>
        <w:rPr>
          <w:rFonts w:hint="eastAsia"/>
        </w:rPr>
        <w:t>，</w:t>
      </w:r>
      <w:r>
        <w:t>设计好自己需要的样式</w:t>
      </w:r>
      <w:r>
        <w:rPr>
          <w:rFonts w:hint="eastAsia"/>
        </w:rPr>
        <w:t>，</w:t>
      </w:r>
      <w:r>
        <w:t>然后粘贴到</w:t>
      </w:r>
      <w:r>
        <w:t>css</w:t>
      </w:r>
      <w:r>
        <w:t>中即可</w:t>
      </w:r>
      <w:r>
        <w:rPr>
          <w:rFonts w:hint="eastAsia"/>
        </w:rPr>
        <w:t>。</w:t>
      </w:r>
    </w:p>
    <w:p w:rsidR="00A71DD1" w:rsidRDefault="008F0DA8" w:rsidP="008F0DA8">
      <w:pPr>
        <w:pStyle w:val="1"/>
        <w:numPr>
          <w:ilvl w:val="0"/>
          <w:numId w:val="0"/>
        </w:numPr>
        <w:spacing w:before="326" w:after="163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周二</w:t>
      </w:r>
    </w:p>
    <w:p w:rsidR="008F0DA8" w:rsidRDefault="008F0DA8" w:rsidP="008F0DA8">
      <w:pPr>
        <w:ind w:firstLine="480"/>
      </w:pPr>
      <w:r>
        <w:rPr>
          <w:rFonts w:hint="eastAsia"/>
        </w:rPr>
        <w:t>相关事中的“每日签到”和相片两个独立的</w:t>
      </w:r>
      <w:r>
        <w:rPr>
          <w:rFonts w:hint="eastAsia"/>
        </w:rPr>
        <w:t>div</w:t>
      </w:r>
      <w:r>
        <w:rPr>
          <w:rFonts w:hint="eastAsia"/>
        </w:rPr>
        <w:t>元素无法中间对齐。本来预想的是用</w:t>
      </w:r>
      <w:r>
        <w:rPr>
          <w:rFonts w:hint="eastAsia"/>
        </w:rPr>
        <w:t>margin-top</w:t>
      </w:r>
      <w:r>
        <w:rPr>
          <w:rFonts w:hint="eastAsia"/>
        </w:rPr>
        <w:t>属性，但照片的高度在变化，不能精确指定。或是</w:t>
      </w:r>
      <w:r>
        <w:rPr>
          <w:rFonts w:hint="eastAsia"/>
        </w:rPr>
        <w:t>position</w:t>
      </w:r>
      <w:r>
        <w:rPr>
          <w:rFonts w:hint="eastAsia"/>
        </w:rPr>
        <w:t>定位也是相同的问题。</w:t>
      </w:r>
      <w:r w:rsidR="00BE6DCF">
        <w:rPr>
          <w:rFonts w:hint="eastAsia"/>
        </w:rPr>
        <w:t>——使用</w:t>
      </w:r>
      <w:r w:rsidR="00BE6DCF">
        <w:rPr>
          <w:rFonts w:hint="eastAsia"/>
        </w:rPr>
        <w:t>@</w:t>
      </w:r>
      <w:r w:rsidR="00BE6DCF">
        <w:t>media</w:t>
      </w:r>
      <w:r w:rsidR="00BE6DCF">
        <w:t>查询来适应不同的屏幕大小</w:t>
      </w:r>
      <w:r w:rsidR="00BE6DCF">
        <w:rPr>
          <w:rFonts w:hint="eastAsia"/>
        </w:rPr>
        <w:t>，但这样会不会很傻？</w:t>
      </w:r>
      <w:r w:rsidR="00BE6DCF">
        <w:rPr>
          <w:rFonts w:hint="eastAsia"/>
        </w:rPr>
        <w:t xml:space="preserve"> </w:t>
      </w:r>
    </w:p>
    <w:p w:rsidR="00BE6DCF" w:rsidRDefault="00774918" w:rsidP="00774918">
      <w:pPr>
        <w:pStyle w:val="1"/>
        <w:numPr>
          <w:ilvl w:val="0"/>
          <w:numId w:val="0"/>
        </w:numPr>
        <w:spacing w:before="326" w:after="163"/>
      </w:pPr>
      <w:r>
        <w:t>2015</w:t>
      </w:r>
      <w:r>
        <w:t>年</w:t>
      </w:r>
      <w:r>
        <w:t>10</w:t>
      </w:r>
      <w:r>
        <w:t>月</w:t>
      </w:r>
      <w:r>
        <w:t>25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周日</w:t>
      </w:r>
    </w:p>
    <w:p w:rsidR="00774918" w:rsidRDefault="00774918" w:rsidP="00774918">
      <w:pPr>
        <w:ind w:firstLine="480"/>
      </w:pPr>
      <w:r>
        <w:t>使用</w:t>
      </w:r>
      <w:r>
        <w:rPr>
          <w:rFonts w:hint="eastAsia"/>
        </w:rPr>
        <w:t>jquery mobile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框架，如果没有</w:t>
      </w:r>
      <w:r>
        <w:rPr>
          <w:rFonts w:hint="eastAsia"/>
        </w:rPr>
        <w:t>class=</w:t>
      </w:r>
      <w:r>
        <w:t>”ui-responsive”</w:t>
      </w:r>
      <w:r>
        <w:rPr>
          <w:rFonts w:hint="eastAsia"/>
        </w:rPr>
        <w:t>，</w:t>
      </w:r>
      <w:r>
        <w:t>那</w:t>
      </w:r>
      <w:r>
        <w:t>tr</w:t>
      </w:r>
      <w:r>
        <w:t>是以纵列显示</w:t>
      </w:r>
      <w:r>
        <w:rPr>
          <w:rFonts w:hint="eastAsia"/>
        </w:rPr>
        <w:t>，否则是以横行显示</w:t>
      </w:r>
      <w:r w:rsidR="00B52310">
        <w:rPr>
          <w:rFonts w:hint="eastAsia"/>
        </w:rPr>
        <w:t>——根据介绍来看，这是一种预设的</w:t>
      </w:r>
      <w:r w:rsidR="00B52310">
        <w:rPr>
          <w:rFonts w:hint="eastAsia"/>
        </w:rPr>
        <w:t>breakpoint</w:t>
      </w:r>
      <w:r w:rsidR="00B52310">
        <w:rPr>
          <w:rFonts w:hint="eastAsia"/>
        </w:rPr>
        <w:t>，</w:t>
      </w:r>
      <w:r w:rsidR="00B52310">
        <w:t>其实就是转置了一下以适应竖屏</w:t>
      </w:r>
      <w:r w:rsidR="00B52310">
        <w:rPr>
          <w:rFonts w:hint="eastAsia"/>
        </w:rPr>
        <w:t>。</w:t>
      </w:r>
      <w:r w:rsidR="009F21EB">
        <w:rPr>
          <w:rFonts w:hint="eastAsia"/>
        </w:rPr>
        <w:t>（不就是切换为普通的</w:t>
      </w:r>
      <w:r w:rsidR="009F21EB">
        <w:rPr>
          <w:rFonts w:hint="eastAsia"/>
        </w:rPr>
        <w:t>ta</w:t>
      </w:r>
      <w:r w:rsidR="009F21EB">
        <w:t>ble</w:t>
      </w:r>
      <w:r w:rsidR="009F21EB">
        <w:t>了么</w:t>
      </w:r>
      <w:r w:rsidR="009F21EB">
        <w:rPr>
          <w:rFonts w:hint="eastAsia"/>
        </w:rPr>
        <w:t>）</w:t>
      </w:r>
    </w:p>
    <w:p w:rsidR="005E085B" w:rsidRDefault="005E085B" w:rsidP="005E085B">
      <w:pPr>
        <w:pStyle w:val="1"/>
        <w:numPr>
          <w:ilvl w:val="0"/>
          <w:numId w:val="0"/>
        </w:numPr>
        <w:spacing w:before="326" w:after="163"/>
      </w:pPr>
      <w:r>
        <w:rPr>
          <w:rFonts w:hint="eastAsia"/>
        </w:rPr>
        <w:lastRenderedPageBreak/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周四</w:t>
      </w:r>
    </w:p>
    <w:p w:rsidR="005E085B" w:rsidRDefault="005E085B" w:rsidP="005E085B">
      <w:pPr>
        <w:ind w:firstLine="480"/>
      </w:pPr>
      <w:r>
        <w:t>课表的滑动组件使用</w:t>
      </w:r>
      <w:r>
        <w:t>swiper</w:t>
      </w:r>
      <w:r>
        <w:t>插件</w:t>
      </w:r>
      <w:r>
        <w:rPr>
          <w:rFonts w:hint="eastAsia"/>
        </w:rPr>
        <w:t>，后续改为自动组合的方式能在左右两边显示。</w:t>
      </w:r>
    </w:p>
    <w:p w:rsidR="004569F2" w:rsidRDefault="004569F2" w:rsidP="005E085B">
      <w:pPr>
        <w:ind w:firstLine="480"/>
      </w:pPr>
      <w:r>
        <w:t>关于课表</w:t>
      </w:r>
      <w:r>
        <w:rPr>
          <w:rFonts w:hint="eastAsia"/>
        </w:rPr>
        <w:t>：</w:t>
      </w:r>
      <w:r>
        <w:t>使用</w:t>
      </w:r>
      <w:r>
        <w:t>ui-grid-a</w:t>
      </w:r>
      <w:r>
        <w:t>的方法</w:t>
      </w:r>
      <w:r>
        <w:rPr>
          <w:rFonts w:hint="eastAsia"/>
        </w:rPr>
        <w:t>，</w:t>
      </w:r>
      <w:r>
        <w:t>本应该是父元素宽度的</w:t>
      </w:r>
      <w:r>
        <w:rPr>
          <w:rFonts w:hint="eastAsia"/>
        </w:rPr>
        <w:t>100%</w:t>
      </w:r>
      <w:r>
        <w:rPr>
          <w:rFonts w:hint="eastAsia"/>
        </w:rPr>
        <w:t>，但不知道为什么缩到一块儿去了。（而且啸林说只能支持</w:t>
      </w:r>
      <w:r>
        <w:rPr>
          <w:rFonts w:hint="eastAsia"/>
        </w:rPr>
        <w:t>5</w:t>
      </w:r>
      <w:r>
        <w:rPr>
          <w:rFonts w:hint="eastAsia"/>
        </w:rPr>
        <w:t>行？）</w:t>
      </w:r>
    </w:p>
    <w:p w:rsidR="004569F2" w:rsidRDefault="004569F2" w:rsidP="004569F2">
      <w:pPr>
        <w:ind w:firstLineChars="0" w:firstLine="0"/>
      </w:pPr>
      <w:r w:rsidRPr="004569F2">
        <w:rPr>
          <w:noProof/>
        </w:rPr>
        <w:drawing>
          <wp:inline distT="0" distB="0" distL="0" distR="0">
            <wp:extent cx="5760085" cy="685364"/>
            <wp:effectExtent l="0" t="0" r="0" b="635"/>
            <wp:docPr id="1" name="图片 1" descr="C:\Users\鹏\AppData\Local\Temp\WeChat Files\wxid_6s0org5bwaw521_1446120463476_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鹏\AppData\Local\Temp\WeChat Files\wxid_6s0org5bwaw521_1446120463476_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2" w:rsidRDefault="004569F2" w:rsidP="004569F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table data-role=</w:t>
      </w:r>
      <w:r>
        <w:t>”table”</w:t>
      </w:r>
      <w:r>
        <w:t>即</w:t>
      </w:r>
      <w:r>
        <w:t>jquery</w:t>
      </w:r>
      <w:r>
        <w:t>内部的样式</w:t>
      </w:r>
      <w:r>
        <w:rPr>
          <w:rFonts w:hint="eastAsia"/>
        </w:rPr>
        <w:t>，加了</w:t>
      </w:r>
      <w:r>
        <w:rPr>
          <w:rFonts w:hint="eastAsia"/>
        </w:rPr>
        <w:t>Magrin</w:t>
      </w:r>
      <w:r>
        <w:rPr>
          <w:rFonts w:hint="eastAsia"/>
        </w:rPr>
        <w:t>其宽度不能调整</w:t>
      </w:r>
      <w:r w:rsidR="00232C7F">
        <w:rPr>
          <w:rFonts w:hint="eastAsia"/>
        </w:rPr>
        <w:t>，都超过屏幕宽度了什么鬼。</w:t>
      </w:r>
      <w:bookmarkStart w:id="0" w:name="_GoBack"/>
      <w:bookmarkEnd w:id="0"/>
    </w:p>
    <w:p w:rsidR="004569F2" w:rsidRDefault="004569F2" w:rsidP="004569F2">
      <w:pPr>
        <w:ind w:firstLineChars="0" w:firstLine="0"/>
      </w:pPr>
      <w:r>
        <w:rPr>
          <w:noProof/>
        </w:rPr>
        <w:drawing>
          <wp:inline distT="0" distB="0" distL="0" distR="0" wp14:anchorId="62335FC2" wp14:editId="571675EF">
            <wp:extent cx="5760085" cy="39223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F2" w:rsidRPr="004569F2" w:rsidRDefault="004569F2" w:rsidP="004569F2">
      <w:pPr>
        <w:ind w:firstLine="480"/>
        <w:rPr>
          <w:rFonts w:hint="eastAsia"/>
        </w:rPr>
      </w:pPr>
      <w:r>
        <w:rPr>
          <w:rFonts w:hint="eastAsia"/>
        </w:rPr>
        <w:t>还是自己画</w:t>
      </w:r>
      <w:r>
        <w:rPr>
          <w:rFonts w:hint="eastAsia"/>
        </w:rPr>
        <w:t>table</w:t>
      </w:r>
      <w:r>
        <w:rPr>
          <w:rFonts w:hint="eastAsia"/>
        </w:rPr>
        <w:t>，操作性更高？</w:t>
      </w:r>
    </w:p>
    <w:sectPr w:rsidR="004569F2" w:rsidRPr="004569F2" w:rsidSect="007A0A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701" w:right="1134" w:bottom="1418" w:left="1701" w:header="567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867" w:rsidRPr="00516E85" w:rsidRDefault="00744867" w:rsidP="00516E85">
      <w:pPr>
        <w:pStyle w:val="af2"/>
        <w:spacing w:before="120" w:after="120"/>
        <w:ind w:firstLine="480"/>
      </w:pPr>
    </w:p>
  </w:endnote>
  <w:endnote w:type="continuationSeparator" w:id="0">
    <w:p w:rsidR="00744867" w:rsidRPr="00516E85" w:rsidRDefault="00744867" w:rsidP="00516E85">
      <w:pPr>
        <w:pStyle w:val="af2"/>
        <w:spacing w:before="120" w:after="120"/>
        <w:ind w:firstLine="480"/>
      </w:pPr>
    </w:p>
  </w:endnote>
  <w:endnote w:type="continuationNotice" w:id="1">
    <w:p w:rsidR="00744867" w:rsidRDefault="00744867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D1" w:rsidRDefault="007A0AD1">
    <w:pPr>
      <w:pStyle w:val="af2"/>
      <w:spacing w:before="120" w:after="120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87107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71DD1" w:rsidRPr="007A0AD1" w:rsidRDefault="00A71DD1" w:rsidP="007A0AD1">
            <w:pPr>
              <w:pStyle w:val="af2"/>
              <w:spacing w:before="120" w:after="120"/>
              <w:ind w:firstLineChars="0" w:firstLine="0"/>
              <w:jc w:val="center"/>
              <w:rPr>
                <w:b/>
                <w:bCs/>
                <w:sz w:val="18"/>
                <w:szCs w:val="24"/>
              </w:rPr>
            </w:pPr>
            <w:r w:rsidRPr="007A0AD1">
              <w:rPr>
                <w:sz w:val="18"/>
                <w:lang w:val="zh-CN"/>
              </w:rPr>
              <w:t xml:space="preserve"> </w:t>
            </w:r>
            <w:r w:rsidRPr="007A0AD1">
              <w:rPr>
                <w:b/>
                <w:bCs/>
                <w:sz w:val="18"/>
                <w:szCs w:val="24"/>
              </w:rPr>
              <w:fldChar w:fldCharType="begin"/>
            </w:r>
            <w:r w:rsidRPr="007A0AD1">
              <w:rPr>
                <w:b/>
                <w:bCs/>
                <w:sz w:val="18"/>
              </w:rPr>
              <w:instrText>PAGE</w:instrText>
            </w:r>
            <w:r w:rsidRPr="007A0AD1">
              <w:rPr>
                <w:b/>
                <w:bCs/>
                <w:sz w:val="18"/>
                <w:szCs w:val="24"/>
              </w:rPr>
              <w:fldChar w:fldCharType="separate"/>
            </w:r>
            <w:r w:rsidR="00232C7F">
              <w:rPr>
                <w:b/>
                <w:bCs/>
                <w:noProof/>
                <w:sz w:val="18"/>
              </w:rPr>
              <w:t>1</w:t>
            </w:r>
            <w:r w:rsidRPr="007A0AD1">
              <w:rPr>
                <w:b/>
                <w:bCs/>
                <w:sz w:val="18"/>
                <w:szCs w:val="24"/>
              </w:rPr>
              <w:fldChar w:fldCharType="end"/>
            </w:r>
            <w:r w:rsidRPr="007A0AD1">
              <w:rPr>
                <w:sz w:val="18"/>
                <w:lang w:val="zh-CN"/>
              </w:rPr>
              <w:t xml:space="preserve"> / </w:t>
            </w:r>
            <w:r w:rsidRPr="007A0AD1">
              <w:rPr>
                <w:b/>
                <w:bCs/>
                <w:sz w:val="18"/>
                <w:szCs w:val="24"/>
              </w:rPr>
              <w:fldChar w:fldCharType="begin"/>
            </w:r>
            <w:r w:rsidRPr="007A0AD1">
              <w:rPr>
                <w:b/>
                <w:bCs/>
                <w:sz w:val="18"/>
              </w:rPr>
              <w:instrText>NUMPAGES</w:instrText>
            </w:r>
            <w:r w:rsidRPr="007A0AD1">
              <w:rPr>
                <w:b/>
                <w:bCs/>
                <w:sz w:val="18"/>
                <w:szCs w:val="24"/>
              </w:rPr>
              <w:fldChar w:fldCharType="separate"/>
            </w:r>
            <w:r w:rsidR="00232C7F">
              <w:rPr>
                <w:b/>
                <w:bCs/>
                <w:noProof/>
                <w:sz w:val="18"/>
              </w:rPr>
              <w:t>2</w:t>
            </w:r>
            <w:r w:rsidRPr="007A0AD1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D1" w:rsidRDefault="007A0AD1">
    <w:pPr>
      <w:pStyle w:val="af2"/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867" w:rsidRDefault="00744867">
      <w:pPr>
        <w:spacing w:before="120" w:after="120"/>
        <w:ind w:firstLine="480"/>
      </w:pPr>
      <w:r>
        <w:separator/>
      </w:r>
    </w:p>
  </w:footnote>
  <w:footnote w:type="continuationSeparator" w:id="0">
    <w:p w:rsidR="00744867" w:rsidRDefault="00744867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D1" w:rsidRDefault="007A0AD1">
    <w:pPr>
      <w:pStyle w:val="af4"/>
      <w:spacing w:before="120" w:after="120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D1" w:rsidRPr="007A0AD1" w:rsidRDefault="007A0AD1" w:rsidP="007A0AD1">
    <w:pPr>
      <w:spacing w:before="120" w:after="120"/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D1" w:rsidRDefault="007A0AD1">
    <w:pPr>
      <w:pStyle w:val="af4"/>
      <w:spacing w:before="120" w:after="120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E5E"/>
    <w:multiLevelType w:val="hybridMultilevel"/>
    <w:tmpl w:val="BB0E85B0"/>
    <w:lvl w:ilvl="0" w:tplc="82C43F86">
      <w:start w:val="1"/>
      <w:numFmt w:val="decimal"/>
      <w:lvlText w:val="1.%1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C7D1D"/>
    <w:multiLevelType w:val="hybridMultilevel"/>
    <w:tmpl w:val="7C52BF10"/>
    <w:lvl w:ilvl="0" w:tplc="B89A6C92">
      <w:start w:val="1"/>
      <w:numFmt w:val="lowerLetter"/>
      <w:lvlText w:val="(%1)"/>
      <w:lvlJc w:val="left"/>
      <w:pPr>
        <w:ind w:left="93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0C8D2387"/>
    <w:multiLevelType w:val="multilevel"/>
    <w:tmpl w:val="3D6A631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139A3B88"/>
    <w:multiLevelType w:val="hybridMultilevel"/>
    <w:tmpl w:val="2A78AEB4"/>
    <w:lvl w:ilvl="0" w:tplc="C5B8A364">
      <w:start w:val="1"/>
      <w:numFmt w:val="decimal"/>
      <w:lvlText w:val="3.3.%1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96342A"/>
    <w:multiLevelType w:val="hybridMultilevel"/>
    <w:tmpl w:val="CC766634"/>
    <w:lvl w:ilvl="0" w:tplc="FAE83A16">
      <w:start w:val="1"/>
      <w:numFmt w:val="decimal"/>
      <w:lvlText w:val="[%1]"/>
      <w:lvlJc w:val="righ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B04D6C"/>
    <w:multiLevelType w:val="hybridMultilevel"/>
    <w:tmpl w:val="F618AEF8"/>
    <w:lvl w:ilvl="0" w:tplc="0AD29440">
      <w:start w:val="1"/>
      <w:numFmt w:val="decimal"/>
      <w:lvlText w:val="[%1]"/>
      <w:lvlJc w:val="righ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0D53F83"/>
    <w:multiLevelType w:val="hybridMultilevel"/>
    <w:tmpl w:val="85B85658"/>
    <w:lvl w:ilvl="0" w:tplc="4E42A3CC">
      <w:start w:val="1"/>
      <w:numFmt w:val="decimal"/>
      <w:lvlText w:val="%1、"/>
      <w:lvlJc w:val="lef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01D52"/>
    <w:multiLevelType w:val="hybridMultilevel"/>
    <w:tmpl w:val="245E9418"/>
    <w:lvl w:ilvl="0" w:tplc="26B434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987D2B"/>
    <w:multiLevelType w:val="hybridMultilevel"/>
    <w:tmpl w:val="5DA05A5E"/>
    <w:lvl w:ilvl="0" w:tplc="2B246DDC">
      <w:start w:val="1"/>
      <w:numFmt w:val="decimal"/>
      <w:lvlText w:val="3.1.%1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5D80DF7"/>
    <w:multiLevelType w:val="hybridMultilevel"/>
    <w:tmpl w:val="F42491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5E73D43"/>
    <w:multiLevelType w:val="hybridMultilevel"/>
    <w:tmpl w:val="4BAA2EC6"/>
    <w:lvl w:ilvl="0" w:tplc="0AD29440">
      <w:start w:val="1"/>
      <w:numFmt w:val="decimal"/>
      <w:lvlText w:val="[%1]"/>
      <w:lvlJc w:val="righ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B101AE"/>
    <w:multiLevelType w:val="hybridMultilevel"/>
    <w:tmpl w:val="3D2E730A"/>
    <w:lvl w:ilvl="0" w:tplc="3312A000">
      <w:start w:val="1"/>
      <w:numFmt w:val="decimal"/>
      <w:lvlText w:val="4.2.%1"/>
      <w:lvlJc w:val="lef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1E02063"/>
    <w:multiLevelType w:val="hybridMultilevel"/>
    <w:tmpl w:val="54D25A20"/>
    <w:lvl w:ilvl="0" w:tplc="81A8A166">
      <w:start w:val="1"/>
      <w:numFmt w:val="decimal"/>
      <w:lvlText w:val="4.1.%1"/>
      <w:lvlJc w:val="lef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50E28A3"/>
    <w:multiLevelType w:val="hybridMultilevel"/>
    <w:tmpl w:val="407AE48A"/>
    <w:lvl w:ilvl="0" w:tplc="FB92AEE8">
      <w:start w:val="1"/>
      <w:numFmt w:val="decimal"/>
      <w:lvlText w:val="(%1)"/>
      <w:lvlJc w:val="left"/>
      <w:pPr>
        <w:ind w:left="57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4">
    <w:nsid w:val="353F6A0A"/>
    <w:multiLevelType w:val="hybridMultilevel"/>
    <w:tmpl w:val="A2FACF90"/>
    <w:lvl w:ilvl="0" w:tplc="CE2C1A7C">
      <w:start w:val="1"/>
      <w:numFmt w:val="decimal"/>
      <w:lvlText w:val="4.3.%1"/>
      <w:lvlJc w:val="lef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8083BFD"/>
    <w:multiLevelType w:val="hybridMultilevel"/>
    <w:tmpl w:val="67C08894"/>
    <w:lvl w:ilvl="0" w:tplc="B450031A">
      <w:start w:val="1"/>
      <w:numFmt w:val="lowerLetter"/>
      <w:lvlText w:val="(%1)"/>
      <w:lvlJc w:val="left"/>
      <w:pPr>
        <w:ind w:left="1211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40566A7D"/>
    <w:multiLevelType w:val="hybridMultilevel"/>
    <w:tmpl w:val="17C2B7CA"/>
    <w:lvl w:ilvl="0" w:tplc="56405210">
      <w:start w:val="1"/>
      <w:numFmt w:val="decimal"/>
      <w:lvlText w:val="%1、"/>
      <w:lvlJc w:val="left"/>
      <w:pPr>
        <w:ind w:left="57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7">
    <w:nsid w:val="48A65F62"/>
    <w:multiLevelType w:val="hybridMultilevel"/>
    <w:tmpl w:val="DF5E9906"/>
    <w:lvl w:ilvl="0" w:tplc="95963B3C">
      <w:start w:val="1"/>
      <w:numFmt w:val="decimal"/>
      <w:lvlText w:val="2.2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C255A83"/>
    <w:multiLevelType w:val="hybridMultilevel"/>
    <w:tmpl w:val="2A14CCE6"/>
    <w:lvl w:ilvl="0" w:tplc="5448D93C">
      <w:start w:val="1"/>
      <w:numFmt w:val="decimal"/>
      <w:lvlText w:val="3.2.%1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C2B6277"/>
    <w:multiLevelType w:val="multilevel"/>
    <w:tmpl w:val="13BEC38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057E10"/>
    <w:multiLevelType w:val="hybridMultilevel"/>
    <w:tmpl w:val="C23AD520"/>
    <w:lvl w:ilvl="0" w:tplc="C98A5C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CA3720"/>
    <w:multiLevelType w:val="hybridMultilevel"/>
    <w:tmpl w:val="445CCF5C"/>
    <w:lvl w:ilvl="0" w:tplc="D9EE02EA">
      <w:start w:val="1"/>
      <w:numFmt w:val="decimal"/>
      <w:lvlText w:val="[%1]"/>
      <w:lvlJc w:val="left"/>
      <w:pPr>
        <w:ind w:left="1200" w:hanging="42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5F871647"/>
    <w:multiLevelType w:val="hybridMultilevel"/>
    <w:tmpl w:val="CEFAFA2C"/>
    <w:lvl w:ilvl="0" w:tplc="FAE83A16">
      <w:start w:val="1"/>
      <w:numFmt w:val="decimal"/>
      <w:lvlText w:val="[%1]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FA57C6"/>
    <w:multiLevelType w:val="multilevel"/>
    <w:tmpl w:val="9550BC2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6D511D91"/>
    <w:multiLevelType w:val="hybridMultilevel"/>
    <w:tmpl w:val="E9EC9EC6"/>
    <w:lvl w:ilvl="0" w:tplc="10D40E76">
      <w:start w:val="1"/>
      <w:numFmt w:val="decimal"/>
      <w:lvlText w:val="3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E40820"/>
    <w:multiLevelType w:val="hybridMultilevel"/>
    <w:tmpl w:val="E95869E6"/>
    <w:lvl w:ilvl="0" w:tplc="0AD29440">
      <w:start w:val="1"/>
      <w:numFmt w:val="decimal"/>
      <w:lvlText w:val="[%1]"/>
      <w:lvlJc w:val="righ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AA5844"/>
    <w:multiLevelType w:val="hybridMultilevel"/>
    <w:tmpl w:val="03206372"/>
    <w:lvl w:ilvl="0" w:tplc="D9EE02EA">
      <w:start w:val="1"/>
      <w:numFmt w:val="decimal"/>
      <w:lvlText w:val="[%1]"/>
      <w:lvlJc w:val="lef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5E06550"/>
    <w:multiLevelType w:val="hybridMultilevel"/>
    <w:tmpl w:val="071ABD1E"/>
    <w:lvl w:ilvl="0" w:tplc="F7C6310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195974"/>
    <w:multiLevelType w:val="hybridMultilevel"/>
    <w:tmpl w:val="241EDC18"/>
    <w:lvl w:ilvl="0" w:tplc="E624A92A">
      <w:start w:val="1"/>
      <w:numFmt w:val="decimal"/>
      <w:lvlText w:val="[%1]"/>
      <w:lvlJc w:val="right"/>
      <w:pPr>
        <w:ind w:left="1200" w:hanging="42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796A2A72"/>
    <w:multiLevelType w:val="hybridMultilevel"/>
    <w:tmpl w:val="38686A7A"/>
    <w:lvl w:ilvl="0" w:tplc="9642E99E">
      <w:start w:val="1"/>
      <w:numFmt w:val="decimal"/>
      <w:lvlText w:val="2.1.%1"/>
      <w:lvlJc w:val="lef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DBA215F"/>
    <w:multiLevelType w:val="hybridMultilevel"/>
    <w:tmpl w:val="F22C42FC"/>
    <w:lvl w:ilvl="0" w:tplc="A04E4EC2">
      <w:start w:val="1"/>
      <w:numFmt w:val="decimal"/>
      <w:lvlText w:val="2.3.%1"/>
      <w:lvlJc w:val="left"/>
      <w:pPr>
        <w:ind w:left="7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24"/>
  </w:num>
  <w:num w:numId="5">
    <w:abstractNumId w:val="27"/>
  </w:num>
  <w:num w:numId="6">
    <w:abstractNumId w:val="29"/>
  </w:num>
  <w:num w:numId="7">
    <w:abstractNumId w:val="17"/>
  </w:num>
  <w:num w:numId="8">
    <w:abstractNumId w:val="30"/>
  </w:num>
  <w:num w:numId="9">
    <w:abstractNumId w:val="8"/>
  </w:num>
  <w:num w:numId="10">
    <w:abstractNumId w:val="18"/>
  </w:num>
  <w:num w:numId="11">
    <w:abstractNumId w:val="3"/>
  </w:num>
  <w:num w:numId="12">
    <w:abstractNumId w:val="12"/>
  </w:num>
  <w:num w:numId="13">
    <w:abstractNumId w:val="11"/>
  </w:num>
  <w:num w:numId="14">
    <w:abstractNumId w:val="14"/>
  </w:num>
  <w:num w:numId="15">
    <w:abstractNumId w:val="19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3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1"/>
  </w:num>
  <w:num w:numId="31">
    <w:abstractNumId w:val="28"/>
  </w:num>
  <w:num w:numId="32">
    <w:abstractNumId w:val="26"/>
  </w:num>
  <w:num w:numId="33">
    <w:abstractNumId w:val="25"/>
  </w:num>
  <w:num w:numId="34">
    <w:abstractNumId w:val="10"/>
  </w:num>
  <w:num w:numId="35">
    <w:abstractNumId w:val="5"/>
  </w:num>
  <w:num w:numId="36">
    <w:abstractNumId w:val="9"/>
  </w:num>
  <w:num w:numId="37">
    <w:abstractNumId w:val="6"/>
  </w:num>
  <w:num w:numId="38">
    <w:abstractNumId w:val="1"/>
  </w:num>
  <w:num w:numId="39">
    <w:abstractNumId w:val="20"/>
  </w:num>
  <w:num w:numId="40">
    <w:abstractNumId w:val="15"/>
  </w:num>
  <w:num w:numId="41">
    <w:abstractNumId w:val="2"/>
  </w:num>
  <w:num w:numId="42">
    <w:abstractNumId w:val="2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37375F9F-8079-47AE-ACD8-6877AE59A7E5}" w:val=" ADDIN NE.Ref.{37375F9F-8079-47AE-ACD8-6877AE59A7E5}&lt;Citation&gt;&lt;Group&gt;&lt;References&gt;&lt;Item&gt;&lt;ID&gt;340&lt;/ID&gt;&lt;UID&gt;{5F51C28B-A54F-44AB-80CF-C1E167074F26}&lt;/UID&gt;&lt;Title&gt;NoteExpress V3.0功能图解&lt;/Title&gt;&lt;Template&gt;Manuscript&lt;/Template&gt;&lt;Star&gt;0&lt;/Star&gt;&lt;Tag&gt;0&lt;/Tag&gt;&lt;Author&gt;北京爱琴海乐之技术有限公司&lt;/Author&gt;&lt;Year&gt;2014&lt;/Year&gt;&lt;Details&gt;&lt;_created&gt;60395799&lt;/_created&gt;&lt;_keywords&gt;教程; 帮助; 搜集; 整理; 管理; 写作&lt;/_keywords&gt;&lt;_modified&gt;60395799&lt;/_modified&gt;&lt;_pages&gt;36&lt;/_pages&gt;&lt;_translated_author&gt;Bei, Jing&amp;apos;aiqinhailezhijishuyouxiangongsi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532A56"/>
    <w:rsid w:val="000002B2"/>
    <w:rsid w:val="00000595"/>
    <w:rsid w:val="00000E93"/>
    <w:rsid w:val="00005C8B"/>
    <w:rsid w:val="00011CE3"/>
    <w:rsid w:val="000162D5"/>
    <w:rsid w:val="000179C3"/>
    <w:rsid w:val="00017FB9"/>
    <w:rsid w:val="0002085E"/>
    <w:rsid w:val="00022EEA"/>
    <w:rsid w:val="00023C43"/>
    <w:rsid w:val="0002400D"/>
    <w:rsid w:val="00027924"/>
    <w:rsid w:val="00033C12"/>
    <w:rsid w:val="000344CB"/>
    <w:rsid w:val="00034A7E"/>
    <w:rsid w:val="00035A05"/>
    <w:rsid w:val="00035FCF"/>
    <w:rsid w:val="000374D4"/>
    <w:rsid w:val="00043CAF"/>
    <w:rsid w:val="00052188"/>
    <w:rsid w:val="0005471D"/>
    <w:rsid w:val="000562EC"/>
    <w:rsid w:val="0005655F"/>
    <w:rsid w:val="0006745E"/>
    <w:rsid w:val="0007037B"/>
    <w:rsid w:val="00071792"/>
    <w:rsid w:val="000729F4"/>
    <w:rsid w:val="00072B22"/>
    <w:rsid w:val="00075580"/>
    <w:rsid w:val="00075A8F"/>
    <w:rsid w:val="00077743"/>
    <w:rsid w:val="00077D93"/>
    <w:rsid w:val="00083C9E"/>
    <w:rsid w:val="000848B0"/>
    <w:rsid w:val="00085134"/>
    <w:rsid w:val="00090C67"/>
    <w:rsid w:val="000925A4"/>
    <w:rsid w:val="00094D25"/>
    <w:rsid w:val="000A28C6"/>
    <w:rsid w:val="000A3154"/>
    <w:rsid w:val="000A3806"/>
    <w:rsid w:val="000A4AC1"/>
    <w:rsid w:val="000A6AFC"/>
    <w:rsid w:val="000B01F3"/>
    <w:rsid w:val="000B13B6"/>
    <w:rsid w:val="000C35A5"/>
    <w:rsid w:val="000C5CE1"/>
    <w:rsid w:val="000E08CB"/>
    <w:rsid w:val="000E1A8A"/>
    <w:rsid w:val="000E1EE9"/>
    <w:rsid w:val="000E282A"/>
    <w:rsid w:val="000E2877"/>
    <w:rsid w:val="000E2AF1"/>
    <w:rsid w:val="000E39CE"/>
    <w:rsid w:val="000E406A"/>
    <w:rsid w:val="000E7519"/>
    <w:rsid w:val="000F14AC"/>
    <w:rsid w:val="000F3609"/>
    <w:rsid w:val="000F6097"/>
    <w:rsid w:val="000F7622"/>
    <w:rsid w:val="0010109E"/>
    <w:rsid w:val="00102204"/>
    <w:rsid w:val="001043BC"/>
    <w:rsid w:val="00104870"/>
    <w:rsid w:val="0010538A"/>
    <w:rsid w:val="0011197B"/>
    <w:rsid w:val="00114D56"/>
    <w:rsid w:val="001160C3"/>
    <w:rsid w:val="00116EA8"/>
    <w:rsid w:val="0011717B"/>
    <w:rsid w:val="00120DBB"/>
    <w:rsid w:val="00124137"/>
    <w:rsid w:val="00124395"/>
    <w:rsid w:val="00124C36"/>
    <w:rsid w:val="00130A06"/>
    <w:rsid w:val="001347D4"/>
    <w:rsid w:val="00134C68"/>
    <w:rsid w:val="0013681D"/>
    <w:rsid w:val="00137D14"/>
    <w:rsid w:val="0014065A"/>
    <w:rsid w:val="00140EB9"/>
    <w:rsid w:val="001439EB"/>
    <w:rsid w:val="001442B5"/>
    <w:rsid w:val="00147889"/>
    <w:rsid w:val="00147A0B"/>
    <w:rsid w:val="00147E85"/>
    <w:rsid w:val="001540C7"/>
    <w:rsid w:val="00155CB5"/>
    <w:rsid w:val="00156EFF"/>
    <w:rsid w:val="001574C9"/>
    <w:rsid w:val="001575A9"/>
    <w:rsid w:val="00164B52"/>
    <w:rsid w:val="001650EF"/>
    <w:rsid w:val="001700BB"/>
    <w:rsid w:val="001745E4"/>
    <w:rsid w:val="00175606"/>
    <w:rsid w:val="00176868"/>
    <w:rsid w:val="00176AC4"/>
    <w:rsid w:val="0018183D"/>
    <w:rsid w:val="001821E1"/>
    <w:rsid w:val="00185896"/>
    <w:rsid w:val="00186C7D"/>
    <w:rsid w:val="00186D5D"/>
    <w:rsid w:val="001871F6"/>
    <w:rsid w:val="00187D06"/>
    <w:rsid w:val="001909E8"/>
    <w:rsid w:val="00190F62"/>
    <w:rsid w:val="00192239"/>
    <w:rsid w:val="001947D6"/>
    <w:rsid w:val="00196CFC"/>
    <w:rsid w:val="00196F55"/>
    <w:rsid w:val="001A07F6"/>
    <w:rsid w:val="001A0FEC"/>
    <w:rsid w:val="001A219A"/>
    <w:rsid w:val="001A2857"/>
    <w:rsid w:val="001A35CC"/>
    <w:rsid w:val="001A7761"/>
    <w:rsid w:val="001B3705"/>
    <w:rsid w:val="001C06B8"/>
    <w:rsid w:val="001C15F0"/>
    <w:rsid w:val="001C651C"/>
    <w:rsid w:val="001D1D01"/>
    <w:rsid w:val="001D31A7"/>
    <w:rsid w:val="001E129D"/>
    <w:rsid w:val="001E3175"/>
    <w:rsid w:val="001E3633"/>
    <w:rsid w:val="001E4589"/>
    <w:rsid w:val="001E5D1D"/>
    <w:rsid w:val="001F08CE"/>
    <w:rsid w:val="001F0F5B"/>
    <w:rsid w:val="001F43DE"/>
    <w:rsid w:val="001F52DC"/>
    <w:rsid w:val="001F6A43"/>
    <w:rsid w:val="001F7988"/>
    <w:rsid w:val="002004A1"/>
    <w:rsid w:val="00210806"/>
    <w:rsid w:val="00211E17"/>
    <w:rsid w:val="0021279D"/>
    <w:rsid w:val="00215D86"/>
    <w:rsid w:val="002176EF"/>
    <w:rsid w:val="002179F1"/>
    <w:rsid w:val="002216C2"/>
    <w:rsid w:val="00224B28"/>
    <w:rsid w:val="00226814"/>
    <w:rsid w:val="00226C99"/>
    <w:rsid w:val="00227915"/>
    <w:rsid w:val="00232C7F"/>
    <w:rsid w:val="00234023"/>
    <w:rsid w:val="00242C51"/>
    <w:rsid w:val="00244072"/>
    <w:rsid w:val="00244450"/>
    <w:rsid w:val="002446E5"/>
    <w:rsid w:val="00251416"/>
    <w:rsid w:val="00252E76"/>
    <w:rsid w:val="00257F5B"/>
    <w:rsid w:val="00264050"/>
    <w:rsid w:val="00267386"/>
    <w:rsid w:val="002679C1"/>
    <w:rsid w:val="0027557B"/>
    <w:rsid w:val="00276BF1"/>
    <w:rsid w:val="002771F5"/>
    <w:rsid w:val="002774CD"/>
    <w:rsid w:val="00277C90"/>
    <w:rsid w:val="0028168D"/>
    <w:rsid w:val="0028486E"/>
    <w:rsid w:val="00290018"/>
    <w:rsid w:val="00290FFC"/>
    <w:rsid w:val="00292600"/>
    <w:rsid w:val="00295DF2"/>
    <w:rsid w:val="00296907"/>
    <w:rsid w:val="00296F08"/>
    <w:rsid w:val="002A0385"/>
    <w:rsid w:val="002A0BC3"/>
    <w:rsid w:val="002A13AC"/>
    <w:rsid w:val="002A199A"/>
    <w:rsid w:val="002A2AF3"/>
    <w:rsid w:val="002A33D5"/>
    <w:rsid w:val="002A4785"/>
    <w:rsid w:val="002A5568"/>
    <w:rsid w:val="002A6654"/>
    <w:rsid w:val="002B09E1"/>
    <w:rsid w:val="002B0D14"/>
    <w:rsid w:val="002B43A8"/>
    <w:rsid w:val="002C2BB9"/>
    <w:rsid w:val="002C3184"/>
    <w:rsid w:val="002C4A43"/>
    <w:rsid w:val="002E1B1B"/>
    <w:rsid w:val="002E54AC"/>
    <w:rsid w:val="002F26ED"/>
    <w:rsid w:val="002F365C"/>
    <w:rsid w:val="002F367E"/>
    <w:rsid w:val="002F4765"/>
    <w:rsid w:val="002F4E9A"/>
    <w:rsid w:val="002F4F39"/>
    <w:rsid w:val="00301234"/>
    <w:rsid w:val="00307650"/>
    <w:rsid w:val="00311414"/>
    <w:rsid w:val="00313BBA"/>
    <w:rsid w:val="003141E0"/>
    <w:rsid w:val="00314957"/>
    <w:rsid w:val="0031658D"/>
    <w:rsid w:val="003178A6"/>
    <w:rsid w:val="0032017F"/>
    <w:rsid w:val="00320B8E"/>
    <w:rsid w:val="003216DA"/>
    <w:rsid w:val="00321CE3"/>
    <w:rsid w:val="00330AFB"/>
    <w:rsid w:val="00331ACB"/>
    <w:rsid w:val="00331C83"/>
    <w:rsid w:val="00340430"/>
    <w:rsid w:val="00340652"/>
    <w:rsid w:val="00341008"/>
    <w:rsid w:val="003419B4"/>
    <w:rsid w:val="00342F3F"/>
    <w:rsid w:val="0034350F"/>
    <w:rsid w:val="00343E40"/>
    <w:rsid w:val="00356585"/>
    <w:rsid w:val="00357C5A"/>
    <w:rsid w:val="00363E7B"/>
    <w:rsid w:val="003676C5"/>
    <w:rsid w:val="00371FE9"/>
    <w:rsid w:val="00372D09"/>
    <w:rsid w:val="00373FCC"/>
    <w:rsid w:val="00375373"/>
    <w:rsid w:val="003769B8"/>
    <w:rsid w:val="0037757B"/>
    <w:rsid w:val="003814A6"/>
    <w:rsid w:val="00384D85"/>
    <w:rsid w:val="003866B8"/>
    <w:rsid w:val="00387038"/>
    <w:rsid w:val="00387D17"/>
    <w:rsid w:val="0039416E"/>
    <w:rsid w:val="0039540E"/>
    <w:rsid w:val="00395767"/>
    <w:rsid w:val="003A126C"/>
    <w:rsid w:val="003A181C"/>
    <w:rsid w:val="003A2BF8"/>
    <w:rsid w:val="003A5333"/>
    <w:rsid w:val="003A5FFE"/>
    <w:rsid w:val="003A7EF9"/>
    <w:rsid w:val="003B23FE"/>
    <w:rsid w:val="003B5961"/>
    <w:rsid w:val="003B73FA"/>
    <w:rsid w:val="003C050F"/>
    <w:rsid w:val="003C0581"/>
    <w:rsid w:val="003C3584"/>
    <w:rsid w:val="003C4276"/>
    <w:rsid w:val="003C4C20"/>
    <w:rsid w:val="003D030D"/>
    <w:rsid w:val="003D3051"/>
    <w:rsid w:val="003D5583"/>
    <w:rsid w:val="003D618F"/>
    <w:rsid w:val="003D77D2"/>
    <w:rsid w:val="003E10D0"/>
    <w:rsid w:val="003E3C9C"/>
    <w:rsid w:val="003E43A8"/>
    <w:rsid w:val="003E5518"/>
    <w:rsid w:val="003F1C87"/>
    <w:rsid w:val="003F290F"/>
    <w:rsid w:val="003F3F4C"/>
    <w:rsid w:val="004010A5"/>
    <w:rsid w:val="0040225A"/>
    <w:rsid w:val="004045F7"/>
    <w:rsid w:val="00406E03"/>
    <w:rsid w:val="0041287E"/>
    <w:rsid w:val="004157A8"/>
    <w:rsid w:val="00415E59"/>
    <w:rsid w:val="00417795"/>
    <w:rsid w:val="00430246"/>
    <w:rsid w:val="00430F06"/>
    <w:rsid w:val="00430F27"/>
    <w:rsid w:val="004332A2"/>
    <w:rsid w:val="0043452F"/>
    <w:rsid w:val="00434860"/>
    <w:rsid w:val="00440EDD"/>
    <w:rsid w:val="0044275F"/>
    <w:rsid w:val="004429B9"/>
    <w:rsid w:val="00442EAE"/>
    <w:rsid w:val="00443DBE"/>
    <w:rsid w:val="00444C25"/>
    <w:rsid w:val="0044574B"/>
    <w:rsid w:val="00445E49"/>
    <w:rsid w:val="00446937"/>
    <w:rsid w:val="00451792"/>
    <w:rsid w:val="0045562F"/>
    <w:rsid w:val="004569F2"/>
    <w:rsid w:val="00456F03"/>
    <w:rsid w:val="004631C5"/>
    <w:rsid w:val="00464CDB"/>
    <w:rsid w:val="004711B1"/>
    <w:rsid w:val="0047162C"/>
    <w:rsid w:val="0047645D"/>
    <w:rsid w:val="00480F06"/>
    <w:rsid w:val="00481117"/>
    <w:rsid w:val="004812E9"/>
    <w:rsid w:val="00481325"/>
    <w:rsid w:val="00485B90"/>
    <w:rsid w:val="0049038F"/>
    <w:rsid w:val="004908A5"/>
    <w:rsid w:val="0049227C"/>
    <w:rsid w:val="004A30D7"/>
    <w:rsid w:val="004A3203"/>
    <w:rsid w:val="004A5301"/>
    <w:rsid w:val="004A5B41"/>
    <w:rsid w:val="004B29C1"/>
    <w:rsid w:val="004B5714"/>
    <w:rsid w:val="004B6DE9"/>
    <w:rsid w:val="004C04ED"/>
    <w:rsid w:val="004D1754"/>
    <w:rsid w:val="004D6419"/>
    <w:rsid w:val="004D67E3"/>
    <w:rsid w:val="004D7373"/>
    <w:rsid w:val="004E02BE"/>
    <w:rsid w:val="004E0663"/>
    <w:rsid w:val="004E34C9"/>
    <w:rsid w:val="004F2566"/>
    <w:rsid w:val="004F3FDD"/>
    <w:rsid w:val="005003F9"/>
    <w:rsid w:val="00502987"/>
    <w:rsid w:val="005043AF"/>
    <w:rsid w:val="00504F81"/>
    <w:rsid w:val="0051075C"/>
    <w:rsid w:val="00512B2D"/>
    <w:rsid w:val="005142E3"/>
    <w:rsid w:val="0051646D"/>
    <w:rsid w:val="00516E85"/>
    <w:rsid w:val="005176AE"/>
    <w:rsid w:val="00520605"/>
    <w:rsid w:val="0052091F"/>
    <w:rsid w:val="00525B51"/>
    <w:rsid w:val="00526D0A"/>
    <w:rsid w:val="005277F8"/>
    <w:rsid w:val="0052784F"/>
    <w:rsid w:val="00532A56"/>
    <w:rsid w:val="005354F4"/>
    <w:rsid w:val="00541132"/>
    <w:rsid w:val="00544D7F"/>
    <w:rsid w:val="005520BA"/>
    <w:rsid w:val="00552A31"/>
    <w:rsid w:val="0055324B"/>
    <w:rsid w:val="00554323"/>
    <w:rsid w:val="00555C25"/>
    <w:rsid w:val="00556975"/>
    <w:rsid w:val="00560E67"/>
    <w:rsid w:val="00562D86"/>
    <w:rsid w:val="00563C62"/>
    <w:rsid w:val="00574DB3"/>
    <w:rsid w:val="00581F63"/>
    <w:rsid w:val="00582F9A"/>
    <w:rsid w:val="00586DDB"/>
    <w:rsid w:val="00593236"/>
    <w:rsid w:val="0059465F"/>
    <w:rsid w:val="00594788"/>
    <w:rsid w:val="005954FF"/>
    <w:rsid w:val="00595799"/>
    <w:rsid w:val="005A0487"/>
    <w:rsid w:val="005A1B56"/>
    <w:rsid w:val="005A590B"/>
    <w:rsid w:val="005B1D32"/>
    <w:rsid w:val="005B4D5A"/>
    <w:rsid w:val="005B71A2"/>
    <w:rsid w:val="005B77E9"/>
    <w:rsid w:val="005C3073"/>
    <w:rsid w:val="005C3C39"/>
    <w:rsid w:val="005C5C8C"/>
    <w:rsid w:val="005C5D1F"/>
    <w:rsid w:val="005C798E"/>
    <w:rsid w:val="005D02C1"/>
    <w:rsid w:val="005D1145"/>
    <w:rsid w:val="005D183C"/>
    <w:rsid w:val="005D2F8A"/>
    <w:rsid w:val="005D79E5"/>
    <w:rsid w:val="005E085B"/>
    <w:rsid w:val="005E0F3B"/>
    <w:rsid w:val="005E3ED1"/>
    <w:rsid w:val="005F53EA"/>
    <w:rsid w:val="005F673B"/>
    <w:rsid w:val="005F68D8"/>
    <w:rsid w:val="005F764F"/>
    <w:rsid w:val="0060218F"/>
    <w:rsid w:val="006022BF"/>
    <w:rsid w:val="00603850"/>
    <w:rsid w:val="00610E40"/>
    <w:rsid w:val="0061182D"/>
    <w:rsid w:val="00613123"/>
    <w:rsid w:val="00614AB3"/>
    <w:rsid w:val="00616230"/>
    <w:rsid w:val="006202B2"/>
    <w:rsid w:val="00622F0E"/>
    <w:rsid w:val="00623D84"/>
    <w:rsid w:val="00625227"/>
    <w:rsid w:val="00625826"/>
    <w:rsid w:val="00626745"/>
    <w:rsid w:val="00631E36"/>
    <w:rsid w:val="00632205"/>
    <w:rsid w:val="00633C54"/>
    <w:rsid w:val="00640CB9"/>
    <w:rsid w:val="006429CC"/>
    <w:rsid w:val="00644E2B"/>
    <w:rsid w:val="006468DD"/>
    <w:rsid w:val="0065393B"/>
    <w:rsid w:val="00654B8D"/>
    <w:rsid w:val="00655526"/>
    <w:rsid w:val="006558F6"/>
    <w:rsid w:val="00660415"/>
    <w:rsid w:val="00662A8A"/>
    <w:rsid w:val="00664EE9"/>
    <w:rsid w:val="00665771"/>
    <w:rsid w:val="00665C27"/>
    <w:rsid w:val="006667EC"/>
    <w:rsid w:val="00675C26"/>
    <w:rsid w:val="0067693C"/>
    <w:rsid w:val="00676B57"/>
    <w:rsid w:val="00681353"/>
    <w:rsid w:val="00690DAD"/>
    <w:rsid w:val="00695383"/>
    <w:rsid w:val="006973D2"/>
    <w:rsid w:val="006974B1"/>
    <w:rsid w:val="006A775B"/>
    <w:rsid w:val="006B0BD2"/>
    <w:rsid w:val="006B2454"/>
    <w:rsid w:val="006B51C6"/>
    <w:rsid w:val="006C4BDB"/>
    <w:rsid w:val="006C531C"/>
    <w:rsid w:val="006C58CB"/>
    <w:rsid w:val="006D1643"/>
    <w:rsid w:val="006D7937"/>
    <w:rsid w:val="006E0FE6"/>
    <w:rsid w:val="006E1B28"/>
    <w:rsid w:val="006E3FB2"/>
    <w:rsid w:val="006E4682"/>
    <w:rsid w:val="006F05D4"/>
    <w:rsid w:val="006F238B"/>
    <w:rsid w:val="006F5D7C"/>
    <w:rsid w:val="006F6A57"/>
    <w:rsid w:val="006F7CCA"/>
    <w:rsid w:val="007020EE"/>
    <w:rsid w:val="007027F9"/>
    <w:rsid w:val="0071417B"/>
    <w:rsid w:val="007166F0"/>
    <w:rsid w:val="00717B5F"/>
    <w:rsid w:val="00717C6B"/>
    <w:rsid w:val="00721366"/>
    <w:rsid w:val="00724DD6"/>
    <w:rsid w:val="00725422"/>
    <w:rsid w:val="00734582"/>
    <w:rsid w:val="0073495E"/>
    <w:rsid w:val="00734BB0"/>
    <w:rsid w:val="00735D25"/>
    <w:rsid w:val="00741873"/>
    <w:rsid w:val="00742102"/>
    <w:rsid w:val="00743EA9"/>
    <w:rsid w:val="00744867"/>
    <w:rsid w:val="00744CC0"/>
    <w:rsid w:val="00744FFC"/>
    <w:rsid w:val="00746CB2"/>
    <w:rsid w:val="00747DFD"/>
    <w:rsid w:val="007533E6"/>
    <w:rsid w:val="00760042"/>
    <w:rsid w:val="00760E38"/>
    <w:rsid w:val="00762506"/>
    <w:rsid w:val="0076382A"/>
    <w:rsid w:val="00774918"/>
    <w:rsid w:val="00774E77"/>
    <w:rsid w:val="00775FE1"/>
    <w:rsid w:val="00780409"/>
    <w:rsid w:val="00782CB5"/>
    <w:rsid w:val="0078491D"/>
    <w:rsid w:val="0078728C"/>
    <w:rsid w:val="00791D13"/>
    <w:rsid w:val="00792470"/>
    <w:rsid w:val="0079410F"/>
    <w:rsid w:val="0079553B"/>
    <w:rsid w:val="007957CF"/>
    <w:rsid w:val="00795825"/>
    <w:rsid w:val="00795938"/>
    <w:rsid w:val="0079718C"/>
    <w:rsid w:val="007A0AD1"/>
    <w:rsid w:val="007A3290"/>
    <w:rsid w:val="007B02FE"/>
    <w:rsid w:val="007B2863"/>
    <w:rsid w:val="007B39BA"/>
    <w:rsid w:val="007B6821"/>
    <w:rsid w:val="007B774E"/>
    <w:rsid w:val="007C0BB5"/>
    <w:rsid w:val="007C2F0C"/>
    <w:rsid w:val="007C3024"/>
    <w:rsid w:val="007C31D8"/>
    <w:rsid w:val="007C4E56"/>
    <w:rsid w:val="007C517A"/>
    <w:rsid w:val="007C7C50"/>
    <w:rsid w:val="007D0B73"/>
    <w:rsid w:val="007D419D"/>
    <w:rsid w:val="007D42B3"/>
    <w:rsid w:val="007D7556"/>
    <w:rsid w:val="007E0390"/>
    <w:rsid w:val="007F05DF"/>
    <w:rsid w:val="007F240D"/>
    <w:rsid w:val="007F52BA"/>
    <w:rsid w:val="007F6E5D"/>
    <w:rsid w:val="007F7C82"/>
    <w:rsid w:val="00803923"/>
    <w:rsid w:val="008052EF"/>
    <w:rsid w:val="008066F1"/>
    <w:rsid w:val="0080678A"/>
    <w:rsid w:val="008104AE"/>
    <w:rsid w:val="00812422"/>
    <w:rsid w:val="008133E6"/>
    <w:rsid w:val="008155D3"/>
    <w:rsid w:val="0081582A"/>
    <w:rsid w:val="00820CE1"/>
    <w:rsid w:val="008217BF"/>
    <w:rsid w:val="00823756"/>
    <w:rsid w:val="008251E9"/>
    <w:rsid w:val="008300AE"/>
    <w:rsid w:val="008311C5"/>
    <w:rsid w:val="008346F9"/>
    <w:rsid w:val="00835680"/>
    <w:rsid w:val="00842261"/>
    <w:rsid w:val="00851AC4"/>
    <w:rsid w:val="00853660"/>
    <w:rsid w:val="0085413E"/>
    <w:rsid w:val="00854B7A"/>
    <w:rsid w:val="008554AB"/>
    <w:rsid w:val="008572B4"/>
    <w:rsid w:val="00860CF3"/>
    <w:rsid w:val="00863CBA"/>
    <w:rsid w:val="008641DE"/>
    <w:rsid w:val="00864D17"/>
    <w:rsid w:val="0086719C"/>
    <w:rsid w:val="00870F84"/>
    <w:rsid w:val="00874C54"/>
    <w:rsid w:val="00874EB6"/>
    <w:rsid w:val="00874F2C"/>
    <w:rsid w:val="008777AE"/>
    <w:rsid w:val="0088294F"/>
    <w:rsid w:val="00884F34"/>
    <w:rsid w:val="008875D3"/>
    <w:rsid w:val="008949B3"/>
    <w:rsid w:val="00895041"/>
    <w:rsid w:val="00896201"/>
    <w:rsid w:val="00896F0B"/>
    <w:rsid w:val="008970E2"/>
    <w:rsid w:val="008A0F72"/>
    <w:rsid w:val="008A1984"/>
    <w:rsid w:val="008A276E"/>
    <w:rsid w:val="008A5025"/>
    <w:rsid w:val="008A60AC"/>
    <w:rsid w:val="008A6C17"/>
    <w:rsid w:val="008A7328"/>
    <w:rsid w:val="008B1238"/>
    <w:rsid w:val="008B45E8"/>
    <w:rsid w:val="008C014D"/>
    <w:rsid w:val="008C1ED5"/>
    <w:rsid w:val="008C22CA"/>
    <w:rsid w:val="008C2E03"/>
    <w:rsid w:val="008C65E7"/>
    <w:rsid w:val="008D1045"/>
    <w:rsid w:val="008D1AE4"/>
    <w:rsid w:val="008D3A6B"/>
    <w:rsid w:val="008D4FB6"/>
    <w:rsid w:val="008D57AA"/>
    <w:rsid w:val="008D79CF"/>
    <w:rsid w:val="008E2B07"/>
    <w:rsid w:val="008E4804"/>
    <w:rsid w:val="008E681C"/>
    <w:rsid w:val="008E7D9F"/>
    <w:rsid w:val="008F0DA8"/>
    <w:rsid w:val="008F3C9B"/>
    <w:rsid w:val="008F40B1"/>
    <w:rsid w:val="008F4E77"/>
    <w:rsid w:val="008F5287"/>
    <w:rsid w:val="008F539C"/>
    <w:rsid w:val="008F5D4D"/>
    <w:rsid w:val="008F617E"/>
    <w:rsid w:val="00905F59"/>
    <w:rsid w:val="00907428"/>
    <w:rsid w:val="009137CB"/>
    <w:rsid w:val="0091707E"/>
    <w:rsid w:val="009230E5"/>
    <w:rsid w:val="00926C3D"/>
    <w:rsid w:val="00927F70"/>
    <w:rsid w:val="00930D11"/>
    <w:rsid w:val="00931674"/>
    <w:rsid w:val="00933E68"/>
    <w:rsid w:val="00935088"/>
    <w:rsid w:val="00954E5A"/>
    <w:rsid w:val="00960A3B"/>
    <w:rsid w:val="009610B5"/>
    <w:rsid w:val="00962C41"/>
    <w:rsid w:val="00963A79"/>
    <w:rsid w:val="00965179"/>
    <w:rsid w:val="009654FA"/>
    <w:rsid w:val="009671D2"/>
    <w:rsid w:val="00973645"/>
    <w:rsid w:val="0097555C"/>
    <w:rsid w:val="009762D9"/>
    <w:rsid w:val="009807FF"/>
    <w:rsid w:val="009851BC"/>
    <w:rsid w:val="009876C6"/>
    <w:rsid w:val="00991473"/>
    <w:rsid w:val="009939D7"/>
    <w:rsid w:val="009941BE"/>
    <w:rsid w:val="0099533A"/>
    <w:rsid w:val="00996FB3"/>
    <w:rsid w:val="009A0D31"/>
    <w:rsid w:val="009A2702"/>
    <w:rsid w:val="009A6F12"/>
    <w:rsid w:val="009A7930"/>
    <w:rsid w:val="009B7D27"/>
    <w:rsid w:val="009C3D69"/>
    <w:rsid w:val="009C5632"/>
    <w:rsid w:val="009C6216"/>
    <w:rsid w:val="009D00CF"/>
    <w:rsid w:val="009F0671"/>
    <w:rsid w:val="009F21EB"/>
    <w:rsid w:val="009F2481"/>
    <w:rsid w:val="009F3AB1"/>
    <w:rsid w:val="009F4DCB"/>
    <w:rsid w:val="009F565F"/>
    <w:rsid w:val="009F5A0B"/>
    <w:rsid w:val="00A03106"/>
    <w:rsid w:val="00A04554"/>
    <w:rsid w:val="00A06A86"/>
    <w:rsid w:val="00A1105A"/>
    <w:rsid w:val="00A133D2"/>
    <w:rsid w:val="00A15B1A"/>
    <w:rsid w:val="00A16A9F"/>
    <w:rsid w:val="00A20185"/>
    <w:rsid w:val="00A221EC"/>
    <w:rsid w:val="00A2467D"/>
    <w:rsid w:val="00A247AE"/>
    <w:rsid w:val="00A306B6"/>
    <w:rsid w:val="00A3132C"/>
    <w:rsid w:val="00A33ED9"/>
    <w:rsid w:val="00A35954"/>
    <w:rsid w:val="00A42172"/>
    <w:rsid w:val="00A43FB5"/>
    <w:rsid w:val="00A44C0B"/>
    <w:rsid w:val="00A46A8C"/>
    <w:rsid w:val="00A506E8"/>
    <w:rsid w:val="00A5150E"/>
    <w:rsid w:val="00A51E78"/>
    <w:rsid w:val="00A52E92"/>
    <w:rsid w:val="00A71DD1"/>
    <w:rsid w:val="00A7235B"/>
    <w:rsid w:val="00A73079"/>
    <w:rsid w:val="00A74B1B"/>
    <w:rsid w:val="00A756F0"/>
    <w:rsid w:val="00A7580A"/>
    <w:rsid w:val="00A77659"/>
    <w:rsid w:val="00A81808"/>
    <w:rsid w:val="00A81BEC"/>
    <w:rsid w:val="00A82267"/>
    <w:rsid w:val="00A83F51"/>
    <w:rsid w:val="00A850F1"/>
    <w:rsid w:val="00A90C3B"/>
    <w:rsid w:val="00A91827"/>
    <w:rsid w:val="00A94A18"/>
    <w:rsid w:val="00A94B5E"/>
    <w:rsid w:val="00A958FF"/>
    <w:rsid w:val="00AA0F1B"/>
    <w:rsid w:val="00AA3565"/>
    <w:rsid w:val="00AA7679"/>
    <w:rsid w:val="00AB0F3C"/>
    <w:rsid w:val="00AB4872"/>
    <w:rsid w:val="00AB7172"/>
    <w:rsid w:val="00AC3DC2"/>
    <w:rsid w:val="00AC49E5"/>
    <w:rsid w:val="00AC4A9C"/>
    <w:rsid w:val="00AD460F"/>
    <w:rsid w:val="00AD5070"/>
    <w:rsid w:val="00AD6ACD"/>
    <w:rsid w:val="00AE1789"/>
    <w:rsid w:val="00AE3E14"/>
    <w:rsid w:val="00AE5749"/>
    <w:rsid w:val="00AE636F"/>
    <w:rsid w:val="00AE72ED"/>
    <w:rsid w:val="00B00331"/>
    <w:rsid w:val="00B01191"/>
    <w:rsid w:val="00B041AB"/>
    <w:rsid w:val="00B061C7"/>
    <w:rsid w:val="00B0646C"/>
    <w:rsid w:val="00B072F3"/>
    <w:rsid w:val="00B10B92"/>
    <w:rsid w:val="00B122F9"/>
    <w:rsid w:val="00B12772"/>
    <w:rsid w:val="00B24771"/>
    <w:rsid w:val="00B253C6"/>
    <w:rsid w:val="00B254ED"/>
    <w:rsid w:val="00B25BD2"/>
    <w:rsid w:val="00B27250"/>
    <w:rsid w:val="00B3236F"/>
    <w:rsid w:val="00B402CE"/>
    <w:rsid w:val="00B406E2"/>
    <w:rsid w:val="00B419FA"/>
    <w:rsid w:val="00B4340B"/>
    <w:rsid w:val="00B44AFE"/>
    <w:rsid w:val="00B47633"/>
    <w:rsid w:val="00B52310"/>
    <w:rsid w:val="00B52BBB"/>
    <w:rsid w:val="00B57403"/>
    <w:rsid w:val="00B617E4"/>
    <w:rsid w:val="00B632E8"/>
    <w:rsid w:val="00B66416"/>
    <w:rsid w:val="00B70587"/>
    <w:rsid w:val="00B7068C"/>
    <w:rsid w:val="00B72395"/>
    <w:rsid w:val="00B753EA"/>
    <w:rsid w:val="00B76C27"/>
    <w:rsid w:val="00B851F0"/>
    <w:rsid w:val="00B870C8"/>
    <w:rsid w:val="00B871C9"/>
    <w:rsid w:val="00B871ED"/>
    <w:rsid w:val="00B87D46"/>
    <w:rsid w:val="00B9113F"/>
    <w:rsid w:val="00B936A3"/>
    <w:rsid w:val="00B94395"/>
    <w:rsid w:val="00B9441F"/>
    <w:rsid w:val="00B95E3B"/>
    <w:rsid w:val="00B97098"/>
    <w:rsid w:val="00B97930"/>
    <w:rsid w:val="00BA45E0"/>
    <w:rsid w:val="00BA4EDD"/>
    <w:rsid w:val="00BB0E50"/>
    <w:rsid w:val="00BB1DEF"/>
    <w:rsid w:val="00BB3AFA"/>
    <w:rsid w:val="00BB3DF7"/>
    <w:rsid w:val="00BB7C30"/>
    <w:rsid w:val="00BC17F4"/>
    <w:rsid w:val="00BC1A14"/>
    <w:rsid w:val="00BC2DEB"/>
    <w:rsid w:val="00BC57AE"/>
    <w:rsid w:val="00BC64C7"/>
    <w:rsid w:val="00BD0B6F"/>
    <w:rsid w:val="00BD57F7"/>
    <w:rsid w:val="00BE6992"/>
    <w:rsid w:val="00BE6DCF"/>
    <w:rsid w:val="00BF1FD1"/>
    <w:rsid w:val="00BF318F"/>
    <w:rsid w:val="00BF56E8"/>
    <w:rsid w:val="00BF72ED"/>
    <w:rsid w:val="00C04554"/>
    <w:rsid w:val="00C045C6"/>
    <w:rsid w:val="00C04F42"/>
    <w:rsid w:val="00C11099"/>
    <w:rsid w:val="00C1232F"/>
    <w:rsid w:val="00C127F0"/>
    <w:rsid w:val="00C128BA"/>
    <w:rsid w:val="00C12B12"/>
    <w:rsid w:val="00C13AAE"/>
    <w:rsid w:val="00C143BD"/>
    <w:rsid w:val="00C167D7"/>
    <w:rsid w:val="00C17DB9"/>
    <w:rsid w:val="00C21AE0"/>
    <w:rsid w:val="00C221B1"/>
    <w:rsid w:val="00C30594"/>
    <w:rsid w:val="00C30BC1"/>
    <w:rsid w:val="00C31FFB"/>
    <w:rsid w:val="00C33EEC"/>
    <w:rsid w:val="00C36710"/>
    <w:rsid w:val="00C40D13"/>
    <w:rsid w:val="00C41381"/>
    <w:rsid w:val="00C43FAC"/>
    <w:rsid w:val="00C45982"/>
    <w:rsid w:val="00C51CA4"/>
    <w:rsid w:val="00C53EA2"/>
    <w:rsid w:val="00C5653E"/>
    <w:rsid w:val="00C56E51"/>
    <w:rsid w:val="00C57A94"/>
    <w:rsid w:val="00C62254"/>
    <w:rsid w:val="00C65D97"/>
    <w:rsid w:val="00C66582"/>
    <w:rsid w:val="00C67555"/>
    <w:rsid w:val="00C70F52"/>
    <w:rsid w:val="00C72BA0"/>
    <w:rsid w:val="00C7369A"/>
    <w:rsid w:val="00C75625"/>
    <w:rsid w:val="00C756F7"/>
    <w:rsid w:val="00C85F8F"/>
    <w:rsid w:val="00C86C6A"/>
    <w:rsid w:val="00C950B4"/>
    <w:rsid w:val="00C95A57"/>
    <w:rsid w:val="00C96A55"/>
    <w:rsid w:val="00C979EE"/>
    <w:rsid w:val="00CA0E79"/>
    <w:rsid w:val="00CA1FB5"/>
    <w:rsid w:val="00CA3155"/>
    <w:rsid w:val="00CB1113"/>
    <w:rsid w:val="00CB246C"/>
    <w:rsid w:val="00CB399F"/>
    <w:rsid w:val="00CB4EEA"/>
    <w:rsid w:val="00CB74CC"/>
    <w:rsid w:val="00CB7521"/>
    <w:rsid w:val="00CB76C1"/>
    <w:rsid w:val="00CC5D8A"/>
    <w:rsid w:val="00CC6C6F"/>
    <w:rsid w:val="00CD0167"/>
    <w:rsid w:val="00CD28A6"/>
    <w:rsid w:val="00CD6812"/>
    <w:rsid w:val="00CD7832"/>
    <w:rsid w:val="00CE2268"/>
    <w:rsid w:val="00CE3E80"/>
    <w:rsid w:val="00CE47A0"/>
    <w:rsid w:val="00CE625E"/>
    <w:rsid w:val="00CE639D"/>
    <w:rsid w:val="00CE72FD"/>
    <w:rsid w:val="00CF22FA"/>
    <w:rsid w:val="00CF4390"/>
    <w:rsid w:val="00D022F4"/>
    <w:rsid w:val="00D04FF7"/>
    <w:rsid w:val="00D059A8"/>
    <w:rsid w:val="00D0636C"/>
    <w:rsid w:val="00D1387F"/>
    <w:rsid w:val="00D14343"/>
    <w:rsid w:val="00D20766"/>
    <w:rsid w:val="00D20B91"/>
    <w:rsid w:val="00D2209E"/>
    <w:rsid w:val="00D410BC"/>
    <w:rsid w:val="00D4127B"/>
    <w:rsid w:val="00D4250C"/>
    <w:rsid w:val="00D440D4"/>
    <w:rsid w:val="00D4526F"/>
    <w:rsid w:val="00D459A6"/>
    <w:rsid w:val="00D466C4"/>
    <w:rsid w:val="00D52AD8"/>
    <w:rsid w:val="00D52C80"/>
    <w:rsid w:val="00D530F4"/>
    <w:rsid w:val="00D54650"/>
    <w:rsid w:val="00D557D1"/>
    <w:rsid w:val="00D55A23"/>
    <w:rsid w:val="00D656F8"/>
    <w:rsid w:val="00D662F3"/>
    <w:rsid w:val="00D670CA"/>
    <w:rsid w:val="00D76035"/>
    <w:rsid w:val="00D82261"/>
    <w:rsid w:val="00D82BD0"/>
    <w:rsid w:val="00D84341"/>
    <w:rsid w:val="00D8441D"/>
    <w:rsid w:val="00D8668F"/>
    <w:rsid w:val="00D86E62"/>
    <w:rsid w:val="00D92095"/>
    <w:rsid w:val="00D92E60"/>
    <w:rsid w:val="00D93C5D"/>
    <w:rsid w:val="00DA3D1C"/>
    <w:rsid w:val="00DA750F"/>
    <w:rsid w:val="00DB053F"/>
    <w:rsid w:val="00DB2E3F"/>
    <w:rsid w:val="00DC0152"/>
    <w:rsid w:val="00DC26D0"/>
    <w:rsid w:val="00DC313E"/>
    <w:rsid w:val="00DC42FC"/>
    <w:rsid w:val="00DC4B06"/>
    <w:rsid w:val="00DC5B9C"/>
    <w:rsid w:val="00DD00C9"/>
    <w:rsid w:val="00DD320B"/>
    <w:rsid w:val="00DD37B7"/>
    <w:rsid w:val="00DD45AC"/>
    <w:rsid w:val="00DD4F4D"/>
    <w:rsid w:val="00DD5557"/>
    <w:rsid w:val="00DD705A"/>
    <w:rsid w:val="00DD76ED"/>
    <w:rsid w:val="00DD7E91"/>
    <w:rsid w:val="00DE681A"/>
    <w:rsid w:val="00DE78E4"/>
    <w:rsid w:val="00DE7926"/>
    <w:rsid w:val="00DF05AD"/>
    <w:rsid w:val="00DF0A78"/>
    <w:rsid w:val="00DF0CD4"/>
    <w:rsid w:val="00DF251F"/>
    <w:rsid w:val="00DF4DD2"/>
    <w:rsid w:val="00DF6324"/>
    <w:rsid w:val="00DF6581"/>
    <w:rsid w:val="00E01A86"/>
    <w:rsid w:val="00E01FAF"/>
    <w:rsid w:val="00E03C1B"/>
    <w:rsid w:val="00E03DB7"/>
    <w:rsid w:val="00E13835"/>
    <w:rsid w:val="00E16789"/>
    <w:rsid w:val="00E17024"/>
    <w:rsid w:val="00E17971"/>
    <w:rsid w:val="00E2094F"/>
    <w:rsid w:val="00E23C6A"/>
    <w:rsid w:val="00E23EF4"/>
    <w:rsid w:val="00E26F3A"/>
    <w:rsid w:val="00E27709"/>
    <w:rsid w:val="00E355D8"/>
    <w:rsid w:val="00E35DF7"/>
    <w:rsid w:val="00E42F4E"/>
    <w:rsid w:val="00E46A2D"/>
    <w:rsid w:val="00E51016"/>
    <w:rsid w:val="00E55C28"/>
    <w:rsid w:val="00E56916"/>
    <w:rsid w:val="00E57705"/>
    <w:rsid w:val="00E60C7F"/>
    <w:rsid w:val="00E62636"/>
    <w:rsid w:val="00E630B3"/>
    <w:rsid w:val="00E63A3D"/>
    <w:rsid w:val="00E64AB4"/>
    <w:rsid w:val="00E81AFD"/>
    <w:rsid w:val="00E823F4"/>
    <w:rsid w:val="00E83D7A"/>
    <w:rsid w:val="00E86421"/>
    <w:rsid w:val="00E8658A"/>
    <w:rsid w:val="00E869A6"/>
    <w:rsid w:val="00E904D4"/>
    <w:rsid w:val="00E9188D"/>
    <w:rsid w:val="00E93A18"/>
    <w:rsid w:val="00EA4291"/>
    <w:rsid w:val="00EB0D29"/>
    <w:rsid w:val="00EB4D3B"/>
    <w:rsid w:val="00EB67EA"/>
    <w:rsid w:val="00EB7B7A"/>
    <w:rsid w:val="00EC000D"/>
    <w:rsid w:val="00EC0197"/>
    <w:rsid w:val="00EC5EFA"/>
    <w:rsid w:val="00EC6140"/>
    <w:rsid w:val="00EC7256"/>
    <w:rsid w:val="00EC7C2D"/>
    <w:rsid w:val="00ED2610"/>
    <w:rsid w:val="00ED32EA"/>
    <w:rsid w:val="00ED445F"/>
    <w:rsid w:val="00EE2BE7"/>
    <w:rsid w:val="00EE3F68"/>
    <w:rsid w:val="00EE6E03"/>
    <w:rsid w:val="00EF1936"/>
    <w:rsid w:val="00EF1F4F"/>
    <w:rsid w:val="00EF2862"/>
    <w:rsid w:val="00EF40B0"/>
    <w:rsid w:val="00F005CC"/>
    <w:rsid w:val="00F013BB"/>
    <w:rsid w:val="00F01E03"/>
    <w:rsid w:val="00F02301"/>
    <w:rsid w:val="00F03042"/>
    <w:rsid w:val="00F16020"/>
    <w:rsid w:val="00F2046C"/>
    <w:rsid w:val="00F20FCB"/>
    <w:rsid w:val="00F21ACE"/>
    <w:rsid w:val="00F24234"/>
    <w:rsid w:val="00F247E5"/>
    <w:rsid w:val="00F26F39"/>
    <w:rsid w:val="00F312A5"/>
    <w:rsid w:val="00F31D85"/>
    <w:rsid w:val="00F33395"/>
    <w:rsid w:val="00F34968"/>
    <w:rsid w:val="00F34C78"/>
    <w:rsid w:val="00F4294E"/>
    <w:rsid w:val="00F441C5"/>
    <w:rsid w:val="00F44E8A"/>
    <w:rsid w:val="00F45C00"/>
    <w:rsid w:val="00F513E7"/>
    <w:rsid w:val="00F51491"/>
    <w:rsid w:val="00F520F8"/>
    <w:rsid w:val="00F60997"/>
    <w:rsid w:val="00F6113B"/>
    <w:rsid w:val="00F6123C"/>
    <w:rsid w:val="00F61975"/>
    <w:rsid w:val="00F61CDB"/>
    <w:rsid w:val="00F622F8"/>
    <w:rsid w:val="00F62566"/>
    <w:rsid w:val="00F62AD8"/>
    <w:rsid w:val="00F63623"/>
    <w:rsid w:val="00F668DA"/>
    <w:rsid w:val="00F66CD7"/>
    <w:rsid w:val="00F714F0"/>
    <w:rsid w:val="00F72753"/>
    <w:rsid w:val="00F733E7"/>
    <w:rsid w:val="00F75483"/>
    <w:rsid w:val="00F82527"/>
    <w:rsid w:val="00F86320"/>
    <w:rsid w:val="00F91F56"/>
    <w:rsid w:val="00F92057"/>
    <w:rsid w:val="00F94A7B"/>
    <w:rsid w:val="00F96601"/>
    <w:rsid w:val="00F978AE"/>
    <w:rsid w:val="00FA2466"/>
    <w:rsid w:val="00FA4AB8"/>
    <w:rsid w:val="00FA4FA1"/>
    <w:rsid w:val="00FA70CA"/>
    <w:rsid w:val="00FA7CE6"/>
    <w:rsid w:val="00FB7DEF"/>
    <w:rsid w:val="00FC29D8"/>
    <w:rsid w:val="00FC77AB"/>
    <w:rsid w:val="00FD017E"/>
    <w:rsid w:val="00FD4019"/>
    <w:rsid w:val="00FD602F"/>
    <w:rsid w:val="00FD60FE"/>
    <w:rsid w:val="00FD6B12"/>
    <w:rsid w:val="00FE0019"/>
    <w:rsid w:val="00FE2274"/>
    <w:rsid w:val="00FE4B5C"/>
    <w:rsid w:val="00FE506D"/>
    <w:rsid w:val="00FE5425"/>
    <w:rsid w:val="00FE5B74"/>
    <w:rsid w:val="00FE70DA"/>
    <w:rsid w:val="00FE786B"/>
    <w:rsid w:val="00FE7BB8"/>
    <w:rsid w:val="00FF19A0"/>
    <w:rsid w:val="00FF1BD0"/>
    <w:rsid w:val="00FF6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5A3155-39F0-4F2F-A3A5-A263C79D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C9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18"/>
    </w:rPr>
  </w:style>
  <w:style w:type="paragraph" w:styleId="1">
    <w:name w:val="heading 1"/>
    <w:aliases w:val="章标题"/>
    <w:basedOn w:val="a"/>
    <w:next w:val="a"/>
    <w:qFormat/>
    <w:rsid w:val="000B01F3"/>
    <w:pPr>
      <w:keepNext/>
      <w:keepLines/>
      <w:widowControl/>
      <w:numPr>
        <w:numId w:val="29"/>
      </w:numPr>
      <w:spacing w:beforeLines="100" w:before="100" w:afterLines="50" w:after="50"/>
      <w:ind w:firstLineChars="0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"/>
    <w:next w:val="a"/>
    <w:link w:val="2Char"/>
    <w:qFormat/>
    <w:rsid w:val="00874C54"/>
    <w:pPr>
      <w:keepNext/>
      <w:keepLines/>
      <w:numPr>
        <w:ilvl w:val="1"/>
        <w:numId w:val="29"/>
      </w:numPr>
      <w:ind w:firstLineChars="50" w:firstLine="50"/>
      <w:jc w:val="left"/>
      <w:outlineLvl w:val="1"/>
    </w:pPr>
    <w:rPr>
      <w:rFonts w:eastAsia="黑体"/>
      <w:sz w:val="28"/>
    </w:rPr>
  </w:style>
  <w:style w:type="paragraph" w:styleId="3">
    <w:name w:val="heading 3"/>
    <w:aliases w:val="条标题"/>
    <w:basedOn w:val="a"/>
    <w:next w:val="a"/>
    <w:link w:val="3Char"/>
    <w:qFormat/>
    <w:rsid w:val="00B0646C"/>
    <w:pPr>
      <w:keepNext/>
      <w:keepLines/>
      <w:numPr>
        <w:ilvl w:val="2"/>
        <w:numId w:val="29"/>
      </w:numPr>
      <w:ind w:firstLineChars="100" w:firstLine="100"/>
      <w:jc w:val="left"/>
      <w:outlineLvl w:val="2"/>
    </w:pPr>
    <w:rPr>
      <w:rFonts w:eastAsia="黑体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1D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rsid w:val="00E93A18"/>
    <w:pPr>
      <w:ind w:firstLine="420"/>
    </w:pPr>
  </w:style>
  <w:style w:type="paragraph" w:customStyle="1" w:styleId="40">
    <w:name w:val="标题4"/>
    <w:basedOn w:val="a"/>
    <w:next w:val="a3"/>
    <w:autoRedefine/>
    <w:rsid w:val="00E93A18"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rsid w:val="00E93A18"/>
    <w:pPr>
      <w:ind w:firstLine="425"/>
    </w:pPr>
  </w:style>
  <w:style w:type="paragraph" w:customStyle="1" w:styleId="a4">
    <w:name w:val="表格"/>
    <w:basedOn w:val="10"/>
    <w:rsid w:val="00E93A18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link w:val="Char"/>
    <w:qFormat/>
    <w:rsid w:val="00C72BA0"/>
    <w:pPr>
      <w:spacing w:before="120" w:after="120"/>
      <w:jc w:val="center"/>
    </w:pPr>
    <w:rPr>
      <w:sz w:val="21"/>
    </w:rPr>
  </w:style>
  <w:style w:type="paragraph" w:customStyle="1" w:styleId="a6">
    <w:name w:val="表头"/>
    <w:basedOn w:val="a5"/>
    <w:rsid w:val="00E93A18"/>
    <w:pPr>
      <w:outlineLvl w:val="3"/>
    </w:pPr>
    <w:rPr>
      <w:rFonts w:eastAsia="黑体"/>
    </w:rPr>
  </w:style>
  <w:style w:type="paragraph" w:customStyle="1" w:styleId="a7">
    <w:name w:val="表注"/>
    <w:basedOn w:val="a5"/>
    <w:autoRedefine/>
    <w:rsid w:val="00E93A18"/>
    <w:rPr>
      <w:rFonts w:eastAsia="黑体"/>
    </w:rPr>
  </w:style>
  <w:style w:type="character" w:styleId="a8">
    <w:name w:val="Hyperlink"/>
    <w:basedOn w:val="a0"/>
    <w:uiPriority w:val="99"/>
    <w:rsid w:val="00E93A18"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rsid w:val="00E93A18"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rsid w:val="00E93A18"/>
    <w:pPr>
      <w:snapToGrid w:val="0"/>
      <w:jc w:val="left"/>
    </w:pPr>
  </w:style>
  <w:style w:type="character" w:styleId="ab">
    <w:name w:val="footnote reference"/>
    <w:basedOn w:val="a0"/>
    <w:semiHidden/>
    <w:rsid w:val="00E93A18"/>
    <w:rPr>
      <w:vertAlign w:val="superscript"/>
    </w:rPr>
  </w:style>
  <w:style w:type="paragraph" w:customStyle="1" w:styleId="ac">
    <w:name w:val="节"/>
    <w:basedOn w:val="a"/>
    <w:next w:val="a"/>
    <w:rsid w:val="00E93A18"/>
    <w:pPr>
      <w:spacing w:before="120"/>
    </w:pPr>
    <w:rPr>
      <w:rFonts w:eastAsia="黑体"/>
    </w:rPr>
  </w:style>
  <w:style w:type="paragraph" w:customStyle="1" w:styleId="ad">
    <w:name w:val="命令行"/>
    <w:basedOn w:val="a"/>
    <w:rsid w:val="00E93A18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uiPriority w:val="39"/>
    <w:rsid w:val="00F03042"/>
    <w:rPr>
      <w:rFonts w:eastAsia="黑体"/>
    </w:rPr>
  </w:style>
  <w:style w:type="paragraph" w:styleId="20">
    <w:name w:val="toc 2"/>
    <w:basedOn w:val="a"/>
    <w:next w:val="a"/>
    <w:autoRedefine/>
    <w:uiPriority w:val="39"/>
    <w:rsid w:val="00F03042"/>
    <w:pPr>
      <w:ind w:left="397"/>
    </w:pPr>
    <w:rPr>
      <w:noProof/>
    </w:rPr>
  </w:style>
  <w:style w:type="paragraph" w:styleId="30">
    <w:name w:val="toc 3"/>
    <w:basedOn w:val="a"/>
    <w:next w:val="a"/>
    <w:autoRedefine/>
    <w:uiPriority w:val="39"/>
    <w:rsid w:val="00F03042"/>
    <w:pPr>
      <w:ind w:firstLine="851"/>
    </w:pPr>
    <w:rPr>
      <w:noProof/>
    </w:rPr>
  </w:style>
  <w:style w:type="paragraph" w:styleId="41">
    <w:name w:val="toc 4"/>
    <w:basedOn w:val="a"/>
    <w:next w:val="a"/>
    <w:autoRedefine/>
    <w:semiHidden/>
    <w:rsid w:val="00E93A18"/>
    <w:pPr>
      <w:ind w:left="1260"/>
    </w:pPr>
  </w:style>
  <w:style w:type="paragraph" w:styleId="5">
    <w:name w:val="toc 5"/>
    <w:basedOn w:val="a"/>
    <w:next w:val="a"/>
    <w:autoRedefine/>
    <w:semiHidden/>
    <w:rsid w:val="00E93A18"/>
    <w:pPr>
      <w:ind w:left="1680"/>
    </w:pPr>
  </w:style>
  <w:style w:type="paragraph" w:styleId="6">
    <w:name w:val="toc 6"/>
    <w:basedOn w:val="a"/>
    <w:next w:val="a"/>
    <w:autoRedefine/>
    <w:semiHidden/>
    <w:rsid w:val="00E93A18"/>
    <w:pPr>
      <w:ind w:left="2100"/>
    </w:pPr>
  </w:style>
  <w:style w:type="paragraph" w:styleId="7">
    <w:name w:val="toc 7"/>
    <w:basedOn w:val="a"/>
    <w:next w:val="a"/>
    <w:autoRedefine/>
    <w:semiHidden/>
    <w:rsid w:val="00E93A18"/>
    <w:pPr>
      <w:ind w:left="2520"/>
    </w:pPr>
  </w:style>
  <w:style w:type="paragraph" w:styleId="8">
    <w:name w:val="toc 8"/>
    <w:basedOn w:val="a"/>
    <w:next w:val="a"/>
    <w:autoRedefine/>
    <w:semiHidden/>
    <w:rsid w:val="00E93A18"/>
    <w:pPr>
      <w:ind w:left="2940"/>
    </w:pPr>
  </w:style>
  <w:style w:type="paragraph" w:styleId="9">
    <w:name w:val="toc 9"/>
    <w:basedOn w:val="a"/>
    <w:next w:val="a"/>
    <w:autoRedefine/>
    <w:semiHidden/>
    <w:rsid w:val="00E93A18"/>
    <w:pPr>
      <w:ind w:left="3360"/>
    </w:pPr>
  </w:style>
  <w:style w:type="paragraph" w:customStyle="1" w:styleId="ae">
    <w:name w:val="图"/>
    <w:basedOn w:val="a5"/>
    <w:next w:val="a5"/>
    <w:rsid w:val="00E93A18"/>
  </w:style>
  <w:style w:type="paragraph" w:customStyle="1" w:styleId="af">
    <w:name w:val="图注"/>
    <w:basedOn w:val="a5"/>
    <w:next w:val="a"/>
    <w:rsid w:val="00E93A18"/>
  </w:style>
  <w:style w:type="paragraph" w:styleId="af0">
    <w:name w:val="endnote text"/>
    <w:basedOn w:val="a"/>
    <w:semiHidden/>
    <w:rsid w:val="00E93A18"/>
    <w:pPr>
      <w:snapToGrid w:val="0"/>
      <w:jc w:val="left"/>
    </w:pPr>
  </w:style>
  <w:style w:type="paragraph" w:styleId="af1">
    <w:name w:val="Document Map"/>
    <w:basedOn w:val="a"/>
    <w:semiHidden/>
    <w:rsid w:val="00E93A18"/>
    <w:pPr>
      <w:shd w:val="clear" w:color="auto" w:fill="000080"/>
    </w:pPr>
  </w:style>
  <w:style w:type="paragraph" w:styleId="af2">
    <w:name w:val="footer"/>
    <w:basedOn w:val="a"/>
    <w:link w:val="Char0"/>
    <w:uiPriority w:val="99"/>
    <w:rsid w:val="00E93A18"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0"/>
    <w:semiHidden/>
    <w:rsid w:val="00E93A18"/>
  </w:style>
  <w:style w:type="paragraph" w:styleId="af4">
    <w:name w:val="header"/>
    <w:basedOn w:val="a"/>
    <w:link w:val="Char1"/>
    <w:uiPriority w:val="99"/>
    <w:rsid w:val="00E93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0"/>
    <w:semiHidden/>
    <w:rsid w:val="00E93A18"/>
    <w:rPr>
      <w:color w:val="800080"/>
      <w:u w:val="single"/>
    </w:rPr>
  </w:style>
  <w:style w:type="paragraph" w:customStyle="1" w:styleId="af6">
    <w:name w:val="正文＋"/>
    <w:basedOn w:val="a"/>
    <w:next w:val="ad"/>
    <w:rsid w:val="00E93A18"/>
    <w:pPr>
      <w:spacing w:after="120"/>
    </w:pPr>
  </w:style>
  <w:style w:type="paragraph" w:customStyle="1" w:styleId="21">
    <w:name w:val="正文2"/>
    <w:basedOn w:val="10"/>
    <w:next w:val="10"/>
    <w:autoRedefine/>
    <w:rsid w:val="00E93A18"/>
    <w:rPr>
      <w:rFonts w:ascii="Courier New" w:hAnsi="Courier New"/>
    </w:rPr>
  </w:style>
  <w:style w:type="paragraph" w:styleId="af7">
    <w:name w:val="Body Text"/>
    <w:basedOn w:val="a"/>
    <w:semiHidden/>
    <w:rsid w:val="00E93A18"/>
    <w:pPr>
      <w:widowControl/>
      <w:ind w:right="35"/>
      <w:jc w:val="left"/>
    </w:pPr>
  </w:style>
  <w:style w:type="paragraph" w:styleId="af8">
    <w:name w:val="Body Text Indent"/>
    <w:basedOn w:val="a"/>
    <w:semiHidden/>
    <w:rsid w:val="00E93A18"/>
    <w:pPr>
      <w:ind w:firstLine="482"/>
    </w:pPr>
  </w:style>
  <w:style w:type="paragraph" w:styleId="22">
    <w:name w:val="Body Text Indent 2"/>
    <w:basedOn w:val="a"/>
    <w:link w:val="2Char0"/>
    <w:semiHidden/>
    <w:rsid w:val="00E93A18"/>
    <w:pPr>
      <w:ind w:left="-141" w:firstLine="213"/>
    </w:pPr>
  </w:style>
  <w:style w:type="paragraph" w:styleId="31">
    <w:name w:val="Body Text Indent 3"/>
    <w:basedOn w:val="a"/>
    <w:semiHidden/>
    <w:rsid w:val="00E93A18"/>
    <w:pPr>
      <w:ind w:firstLine="482"/>
      <w:jc w:val="left"/>
    </w:pPr>
  </w:style>
  <w:style w:type="paragraph" w:customStyle="1" w:styleId="af9">
    <w:name w:val="注释"/>
    <w:basedOn w:val="a"/>
    <w:next w:val="a"/>
    <w:rsid w:val="00E93A18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3"/>
    <w:autoRedefine/>
    <w:rsid w:val="00E93A18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sid w:val="00E93A18"/>
    <w:rPr>
      <w:rFonts w:ascii="宋体" w:hAnsi="Courier New" w:cs="Courier New"/>
      <w:szCs w:val="21"/>
    </w:rPr>
  </w:style>
  <w:style w:type="paragraph" w:customStyle="1" w:styleId="afc">
    <w:name w:val="程序"/>
    <w:basedOn w:val="afb"/>
    <w:rsid w:val="00E93A18"/>
    <w:pPr>
      <w:spacing w:line="300" w:lineRule="auto"/>
    </w:pPr>
    <w:rPr>
      <w:rFonts w:ascii="Times New Roman" w:hAnsi="Times New Roman"/>
    </w:rPr>
  </w:style>
  <w:style w:type="paragraph" w:styleId="23">
    <w:name w:val="Body Text 2"/>
    <w:basedOn w:val="a"/>
    <w:semiHidden/>
    <w:rsid w:val="00E93A18"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Char1">
    <w:name w:val="页眉 Char"/>
    <w:basedOn w:val="a0"/>
    <w:link w:val="af4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Char0">
    <w:name w:val="正文文本缩进 2 Char"/>
    <w:basedOn w:val="a0"/>
    <w:link w:val="22"/>
    <w:semiHidden/>
    <w:rsid w:val="00A247AE"/>
    <w:rPr>
      <w:kern w:val="2"/>
      <w:sz w:val="18"/>
      <w:szCs w:val="18"/>
    </w:rPr>
  </w:style>
  <w:style w:type="paragraph" w:styleId="afd">
    <w:name w:val="Balloon Text"/>
    <w:basedOn w:val="a"/>
    <w:link w:val="Char2"/>
    <w:uiPriority w:val="99"/>
    <w:semiHidden/>
    <w:unhideWhenUsed/>
    <w:rsid w:val="000A4AC1"/>
  </w:style>
  <w:style w:type="character" w:customStyle="1" w:styleId="Char2">
    <w:name w:val="批注框文本 Char"/>
    <w:basedOn w:val="a0"/>
    <w:link w:val="afd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73495E"/>
  </w:style>
  <w:style w:type="character" w:customStyle="1" w:styleId="2Char">
    <w:name w:val="标题 2 Char"/>
    <w:aliases w:val="节标题 Char"/>
    <w:basedOn w:val="a0"/>
    <w:link w:val="2"/>
    <w:rsid w:val="00874C54"/>
    <w:rPr>
      <w:rFonts w:eastAsia="黑体"/>
      <w:kern w:val="2"/>
      <w:sz w:val="28"/>
      <w:szCs w:val="18"/>
    </w:rPr>
  </w:style>
  <w:style w:type="paragraph" w:customStyle="1" w:styleId="afe">
    <w:name w:val="论文正文"/>
    <w:basedOn w:val="a"/>
    <w:rsid w:val="00A71DD1"/>
  </w:style>
  <w:style w:type="character" w:customStyle="1" w:styleId="3Char">
    <w:name w:val="标题 3 Char"/>
    <w:aliases w:val="条标题 Char"/>
    <w:basedOn w:val="a0"/>
    <w:link w:val="3"/>
    <w:rsid w:val="00B0646C"/>
    <w:rPr>
      <w:rFonts w:eastAsia="黑体"/>
      <w:kern w:val="2"/>
      <w:sz w:val="24"/>
      <w:szCs w:val="18"/>
    </w:rPr>
  </w:style>
  <w:style w:type="paragraph" w:customStyle="1" w:styleId="aff">
    <w:name w:val="款"/>
    <w:basedOn w:val="afe"/>
    <w:next w:val="afe"/>
    <w:rsid w:val="00B041AB"/>
    <w:pPr>
      <w:ind w:firstLineChars="0" w:firstLine="0"/>
      <w:jc w:val="left"/>
    </w:pPr>
  </w:style>
  <w:style w:type="paragraph" w:customStyle="1" w:styleId="aff0">
    <w:name w:val="项"/>
    <w:basedOn w:val="afe"/>
    <w:next w:val="afe"/>
    <w:rsid w:val="00B041AB"/>
    <w:pPr>
      <w:ind w:firstLineChars="0" w:firstLine="0"/>
      <w:jc w:val="left"/>
    </w:pPr>
  </w:style>
  <w:style w:type="character" w:styleId="aff1">
    <w:name w:val="Placeholder Text"/>
    <w:basedOn w:val="a0"/>
    <w:uiPriority w:val="99"/>
    <w:semiHidden/>
    <w:rsid w:val="0014065A"/>
    <w:rPr>
      <w:color w:val="808080"/>
    </w:rPr>
  </w:style>
  <w:style w:type="character" w:styleId="aff2">
    <w:name w:val="endnote reference"/>
    <w:basedOn w:val="a0"/>
    <w:uiPriority w:val="99"/>
    <w:semiHidden/>
    <w:unhideWhenUsed/>
    <w:rsid w:val="00F94A7B"/>
    <w:rPr>
      <w:vertAlign w:val="superscript"/>
    </w:rPr>
  </w:style>
  <w:style w:type="table" w:styleId="aff3">
    <w:name w:val="Table Grid"/>
    <w:basedOn w:val="a1"/>
    <w:uiPriority w:val="59"/>
    <w:rsid w:val="00317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4">
    <w:name w:val="表题"/>
    <w:basedOn w:val="a5"/>
    <w:link w:val="Char3"/>
    <w:rsid w:val="00CD0167"/>
    <w:pPr>
      <w:keepNext/>
      <w:spacing w:after="0"/>
    </w:pPr>
    <w:rPr>
      <w:rFonts w:eastAsia="黑体"/>
      <w:b/>
    </w:rPr>
  </w:style>
  <w:style w:type="paragraph" w:customStyle="1" w:styleId="aff5">
    <w:name w:val="表序"/>
    <w:basedOn w:val="a5"/>
    <w:link w:val="Char4"/>
    <w:qFormat/>
    <w:rsid w:val="0018183D"/>
    <w:rPr>
      <w:rFonts w:eastAsia="黑体"/>
      <w:b/>
    </w:rPr>
  </w:style>
  <w:style w:type="character" w:customStyle="1" w:styleId="Char">
    <w:name w:val="题注 Char"/>
    <w:basedOn w:val="a0"/>
    <w:link w:val="a5"/>
    <w:rsid w:val="00C72BA0"/>
    <w:rPr>
      <w:kern w:val="2"/>
      <w:sz w:val="21"/>
      <w:szCs w:val="18"/>
    </w:rPr>
  </w:style>
  <w:style w:type="character" w:customStyle="1" w:styleId="Char3">
    <w:name w:val="表题 Char"/>
    <w:basedOn w:val="Char"/>
    <w:link w:val="aff4"/>
    <w:rsid w:val="00CD0167"/>
    <w:rPr>
      <w:rFonts w:eastAsia="黑体"/>
      <w:b/>
      <w:kern w:val="2"/>
      <w:sz w:val="21"/>
      <w:szCs w:val="18"/>
    </w:rPr>
  </w:style>
  <w:style w:type="paragraph" w:styleId="aff6">
    <w:name w:val="List Paragraph"/>
    <w:basedOn w:val="a"/>
    <w:link w:val="Char5"/>
    <w:uiPriority w:val="34"/>
    <w:qFormat/>
    <w:rsid w:val="001160C3"/>
    <w:pPr>
      <w:ind w:firstLine="420"/>
    </w:pPr>
    <w:rPr>
      <w:szCs w:val="20"/>
    </w:rPr>
  </w:style>
  <w:style w:type="character" w:customStyle="1" w:styleId="Char4">
    <w:name w:val="表序 Char"/>
    <w:basedOn w:val="Char"/>
    <w:link w:val="aff5"/>
    <w:rsid w:val="0018183D"/>
    <w:rPr>
      <w:rFonts w:eastAsia="黑体"/>
      <w:b/>
      <w:kern w:val="2"/>
      <w:sz w:val="21"/>
      <w:szCs w:val="18"/>
    </w:rPr>
  </w:style>
  <w:style w:type="character" w:customStyle="1" w:styleId="Char5">
    <w:name w:val="列出段落 Char"/>
    <w:link w:val="aff6"/>
    <w:uiPriority w:val="34"/>
    <w:rsid w:val="001160C3"/>
    <w:rPr>
      <w:kern w:val="2"/>
      <w:sz w:val="24"/>
    </w:rPr>
  </w:style>
  <w:style w:type="character" w:customStyle="1" w:styleId="Char0">
    <w:name w:val="页脚 Char"/>
    <w:basedOn w:val="a0"/>
    <w:link w:val="af2"/>
    <w:uiPriority w:val="99"/>
    <w:rsid w:val="00A71DD1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71DD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f7">
    <w:name w:val="Title"/>
    <w:basedOn w:val="a"/>
    <w:next w:val="a"/>
    <w:link w:val="Char6"/>
    <w:uiPriority w:val="10"/>
    <w:qFormat/>
    <w:rsid w:val="00A71DD1"/>
    <w:pPr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ff7"/>
    <w:uiPriority w:val="10"/>
    <w:rsid w:val="00A71DD1"/>
    <w:rPr>
      <w:rFonts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F42D8-384C-468C-A797-B93518B5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7065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Sky123.Org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Windows 用户</dc:creator>
  <dc:description>NE.Ref</dc:description>
  <cp:lastModifiedBy>魏鹏</cp:lastModifiedBy>
  <cp:revision>768</cp:revision>
  <cp:lastPrinted>2003-05-14T02:00:00Z</cp:lastPrinted>
  <dcterms:created xsi:type="dcterms:W3CDTF">2014-03-12T08:53:00Z</dcterms:created>
  <dcterms:modified xsi:type="dcterms:W3CDTF">2015-10-29T12:56:00Z</dcterms:modified>
</cp:coreProperties>
</file>